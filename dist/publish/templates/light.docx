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C7" w:rsidRDefault="00D625E0" w:rsidP="00847CD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-60960</wp:posOffset>
                </wp:positionV>
                <wp:extent cx="4168140" cy="126492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GoBack" w:displacedByCustomXml="next"/>
                          <w:sdt>
                            <w:sdtPr>
                              <w:rPr>
                                <w:rFonts w:hint="eastAsia"/>
                                <w:b/>
                                <w:sz w:val="72"/>
                                <w:lang w:eastAsia="zh-C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ag w:val="${bookName}"/>
                              <w:id w:val="2142076167"/>
                              <w:placeholder>
                                <w:docPart w:val="DefaultPlaceholder_1081868574"/>
                              </w:placeholder>
                              <w:text/>
                            </w:sdtPr>
                            <w:sdtContent>
                              <w:p w:rsidR="00D625E0" w:rsidRPr="00D53553" w:rsidRDefault="00D53553">
                                <w:pPr>
                                  <w:rPr>
                                    <w:b/>
                                    <w:lang w:eastAsia="zh-CN"/>
                                  </w:rPr>
                                </w:pPr>
                                <w:r w:rsidRPr="00D53553">
                                  <w:rPr>
                                    <w:rFonts w:hint="eastAsia"/>
                                    <w:b/>
                                    <w:sz w:val="72"/>
                                    <w:lang w:eastAsia="zh-CN"/>
                                    <w14:glow w14:rad="63500">
                                      <w14:schemeClr w14:val="accent4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t>书名</w:t>
                                </w:r>
                              </w:p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26" type="#_x0000_t202" style="position:absolute;margin-left:19.2pt;margin-top:-4.8pt;width:328.2pt;height:99.6pt;z-index:25219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" filled="f" stroked="f" strokeweight=".5pt">
                <v:textbox>
                  <w:txbxContent>
                    <w:bookmarkStart w:id="1" w:name="_GoBack" w:displacedByCustomXml="next"/>
                    <w:sdt>
                      <w:sdtPr>
                        <w:rPr>
                          <w:rFonts w:hint="eastAsia"/>
                          <w:b/>
                          <w:sz w:val="72"/>
                          <w:lang w:eastAsia="zh-C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ag w:val="${bookName}"/>
                        <w:id w:val="2142076167"/>
                        <w:placeholder>
                          <w:docPart w:val="DefaultPlaceholder_1081868574"/>
                        </w:placeholder>
                        <w:text/>
                      </w:sdtPr>
                      <w:sdtContent>
                        <w:p w:rsidR="00D625E0" w:rsidRPr="00D53553" w:rsidRDefault="00D53553">
                          <w:pPr>
                            <w:rPr>
                              <w:b/>
                              <w:lang w:eastAsia="zh-CN"/>
                            </w:rPr>
                          </w:pPr>
                          <w:r w:rsidRPr="00D53553">
                            <w:rPr>
                              <w:rFonts w:hint="eastAsia"/>
                              <w:b/>
                              <w:sz w:val="72"/>
                              <w:lang w:eastAsia="zh-CN"/>
                              <w14:glow w14:rad="63500">
                                <w14:schemeClr w14:val="accent4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t>书名</w:t>
                          </w:r>
                        </w:p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193792" behindDoc="0" locked="0" layoutInCell="0" allowOverlap="1">
                <wp:simplePos x="0" y="0"/>
                <wp:positionH relativeFrom="page">
                  <wp:posOffset>5887085</wp:posOffset>
                </wp:positionH>
                <wp:positionV relativeFrom="page">
                  <wp:posOffset>5888990</wp:posOffset>
                </wp:positionV>
                <wp:extent cx="2950210" cy="805815"/>
                <wp:effectExtent l="0" t="0" r="2540" b="0"/>
                <wp:wrapNone/>
                <wp:docPr id="173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21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5E0" w:rsidRPr="00AC7002" w:rsidRDefault="00D625E0" w:rsidP="00660E6F">
                            <w:pPr>
                              <w:pStyle w:val="Heading1"/>
                            </w:pPr>
                            <w:r w:rsidRPr="00AC7002">
                              <w:t xml:space="preserve">Join us for </w:t>
                            </w:r>
                            <w:sdt>
                              <w:sdtPr>
                                <w:alias w:val="variable"/>
                                <w:tag w:val="${child.name}"/>
                                <w:id w:val="990443949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r w:rsidRPr="00AC7002">
                                  <w:t>El</w:t>
                                </w:r>
                                <w:r>
                                  <w:t>isa</w:t>
                                </w:r>
                              </w:sdtContent>
                            </w:sdt>
                            <w:r w:rsidRPr="00AC7002">
                              <w:t>’s</w:t>
                            </w:r>
                          </w:p>
                          <w:p w:rsidR="00D625E0" w:rsidRPr="00AC7002" w:rsidRDefault="003800AF" w:rsidP="00660E6F">
                            <w:pPr>
                              <w:pStyle w:val="Heading1"/>
                            </w:pPr>
                            <w:sdt>
                              <w:sdtPr>
                                <w:tag w:val="${child.age}"/>
                                <w:id w:val="-648369107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r w:rsidR="00D625E0" w:rsidRPr="00AC7002">
                                  <w:t>5</w:t>
                                </w:r>
                              </w:sdtContent>
                            </w:sdt>
                            <w:proofErr w:type="gramStart"/>
                            <w:r w:rsidR="00D625E0" w:rsidRPr="00AC7002">
                              <w:t>th</w:t>
                            </w:r>
                            <w:proofErr w:type="gramEnd"/>
                            <w:r w:rsidR="00D625E0" w:rsidRPr="00AC7002">
                              <w:t xml:space="preserve"> Birthday</w:t>
                            </w:r>
                          </w:p>
                        </w:txbxContent>
                      </wps:txbx>
                      <wps:bodyPr rot="0" vert="horz" wrap="square" lIns="45720" tIns="45720" rIns="4572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margin-left:463.55pt;margin-top:463.7pt;width:232.3pt;height:63.45pt;z-index:25219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" o:allowincell="f" filled="f" stroked="f">
                <v:textbox style="mso-fit-shape-to-text:t" inset="3.6pt,,3.6pt">
                  <w:txbxContent>
                    <w:p w:rsidR="00D625E0" w:rsidRPr="00AC7002" w:rsidRDefault="00D625E0" w:rsidP="00660E6F">
                      <w:pPr>
                        <w:pStyle w:val="Heading1"/>
                      </w:pPr>
                      <w:r w:rsidRPr="00AC7002">
                        <w:t xml:space="preserve">Join us for </w:t>
                      </w:r>
                      <w:sdt>
                        <w:sdtPr>
                          <w:alias w:val="variable"/>
                          <w:tag w:val="${child.name}"/>
                          <w:id w:val="990443949"/>
                          <w:placeholder>
                            <w:docPart w:val="DefaultPlaceholder_1081868574"/>
                          </w:placeholder>
                        </w:sdtPr>
                        <w:sdtContent>
                          <w:r w:rsidRPr="00AC7002">
                            <w:t>El</w:t>
                          </w:r>
                          <w:r>
                            <w:t>isa</w:t>
                          </w:r>
                        </w:sdtContent>
                      </w:sdt>
                      <w:r w:rsidRPr="00AC7002">
                        <w:t>’s</w:t>
                      </w:r>
                    </w:p>
                    <w:p w:rsidR="00D625E0" w:rsidRPr="00AC7002" w:rsidRDefault="00D625E0" w:rsidP="00660E6F">
                      <w:pPr>
                        <w:pStyle w:val="Heading1"/>
                      </w:pPr>
                      <w:sdt>
                        <w:sdtPr>
                          <w:tag w:val="${child.age}"/>
                          <w:id w:val="-648369107"/>
                          <w:placeholder>
                            <w:docPart w:val="DefaultPlaceholder_1081868574"/>
                          </w:placeholder>
                        </w:sdtPr>
                        <w:sdtContent>
                          <w:r w:rsidRPr="00AC7002">
                            <w:t>5</w:t>
                          </w:r>
                        </w:sdtContent>
                      </w:sdt>
                      <w:proofErr w:type="gramStart"/>
                      <w:r w:rsidRPr="00AC7002">
                        <w:t>th</w:t>
                      </w:r>
                      <w:proofErr w:type="gramEnd"/>
                      <w:r w:rsidRPr="00AC7002">
                        <w:t xml:space="preserve"> Birthday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4309110</wp:posOffset>
                </wp:positionV>
                <wp:extent cx="9574530" cy="2477770"/>
                <wp:effectExtent l="25400" t="32385" r="77470" b="23495"/>
                <wp:wrapNone/>
                <wp:docPr id="137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74530" cy="2477770"/>
                          <a:chOff x="430" y="8226"/>
                          <a:chExt cx="15078" cy="3902"/>
                        </a:xfrm>
                      </wpg:grpSpPr>
                      <wps:wsp>
                        <wps:cNvPr id="138" name="Oval 238"/>
                        <wps:cNvSpPr>
                          <a:spLocks noChangeArrowheads="1"/>
                        </wps:cNvSpPr>
                        <wps:spPr bwMode="auto">
                          <a:xfrm rot="-1928598">
                            <a:off x="7830" y="9818"/>
                            <a:ext cx="1232" cy="1232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240"/>
                        <wps:cNvSpPr>
                          <a:spLocks noChangeArrowheads="1"/>
                        </wps:cNvSpPr>
                        <wps:spPr bwMode="auto">
                          <a:xfrm rot="5080765">
                            <a:off x="6130" y="9845"/>
                            <a:ext cx="1810" cy="181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241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7258" y="10346"/>
                            <a:ext cx="1095" cy="10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242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6301" y="10723"/>
                            <a:ext cx="1406" cy="1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243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11960" y="10705"/>
                            <a:ext cx="1210" cy="1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246"/>
                        <wps:cNvSpPr>
                          <a:spLocks noChangeArrowheads="1"/>
                        </wps:cNvSpPr>
                        <wps:spPr bwMode="auto">
                          <a:xfrm rot="1721085" flipH="1">
                            <a:off x="9001" y="9818"/>
                            <a:ext cx="726" cy="72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257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7830" y="10431"/>
                            <a:ext cx="1464" cy="14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258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8922" y="10016"/>
                            <a:ext cx="1464" cy="14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260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9847" y="10103"/>
                            <a:ext cx="1852" cy="18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374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8091" y="9437"/>
                            <a:ext cx="1464" cy="14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2800" y="8851"/>
                            <a:ext cx="1314" cy="131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183"/>
                        <wps:cNvSpPr>
                          <a:spLocks noChangeArrowheads="1"/>
                        </wps:cNvSpPr>
                        <wps:spPr bwMode="auto">
                          <a:xfrm rot="-1174155">
                            <a:off x="4615" y="9189"/>
                            <a:ext cx="1211" cy="1211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182"/>
                        <wps:cNvSpPr>
                          <a:spLocks noChangeArrowheads="1"/>
                        </wps:cNvSpPr>
                        <wps:spPr bwMode="auto">
                          <a:xfrm rot="4329861">
                            <a:off x="636" y="8677"/>
                            <a:ext cx="2224" cy="222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138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1703" y="10311"/>
                            <a:ext cx="967" cy="9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139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430" y="10006"/>
                            <a:ext cx="1405" cy="1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140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7364" y="9999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186"/>
                        <wps:cNvSpPr>
                          <a:spLocks noChangeArrowheads="1"/>
                        </wps:cNvSpPr>
                        <wps:spPr bwMode="auto">
                          <a:xfrm rot="21519771" flipH="1">
                            <a:off x="12849" y="8744"/>
                            <a:ext cx="1036" cy="103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188"/>
                        <wps:cNvSpPr>
                          <a:spLocks noChangeArrowheads="1"/>
                        </wps:cNvSpPr>
                        <wps:spPr bwMode="auto">
                          <a:xfrm rot="17634652" flipH="1">
                            <a:off x="13754" y="8472"/>
                            <a:ext cx="1754" cy="175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197"/>
                        <wps:cNvSpPr>
                          <a:spLocks noChangeArrowheads="1"/>
                        </wps:cNvSpPr>
                        <wps:spPr bwMode="auto">
                          <a:xfrm rot="1721085" flipH="1">
                            <a:off x="3786" y="9418"/>
                            <a:ext cx="893" cy="893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198"/>
                        <wps:cNvSpPr>
                          <a:spLocks noChangeArrowheads="1"/>
                        </wps:cNvSpPr>
                        <wps:spPr bwMode="auto">
                          <a:xfrm rot="19069305" flipH="1">
                            <a:off x="10832" y="8301"/>
                            <a:ext cx="2206" cy="220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10832" y="8753"/>
                            <a:ext cx="1473" cy="1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187"/>
                        <wps:cNvSpPr>
                          <a:spLocks noChangeArrowheads="1"/>
                        </wps:cNvSpPr>
                        <wps:spPr bwMode="auto">
                          <a:xfrm rot="15963000" flipH="1">
                            <a:off x="14118" y="9259"/>
                            <a:ext cx="893" cy="893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11876" y="8914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13181" y="9418"/>
                            <a:ext cx="1481" cy="1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14427" y="9866"/>
                            <a:ext cx="966" cy="9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10312" y="9578"/>
                            <a:ext cx="1920" cy="1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196"/>
                        <wps:cNvSpPr>
                          <a:spLocks noChangeArrowheads="1"/>
                        </wps:cNvSpPr>
                        <wps:spPr bwMode="auto">
                          <a:xfrm rot="19376879" flipH="1">
                            <a:off x="8331" y="8472"/>
                            <a:ext cx="1036" cy="103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8380" y="8808"/>
                            <a:ext cx="1357" cy="1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7258" y="8739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135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2425" y="9684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Oval 137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3632" y="9995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Oval 200"/>
                        <wps:cNvSpPr>
                          <a:spLocks noChangeArrowheads="1"/>
                        </wps:cNvSpPr>
                        <wps:spPr bwMode="auto">
                          <a:xfrm rot="924135">
                            <a:off x="5826" y="9112"/>
                            <a:ext cx="956" cy="95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Oval 136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4768" y="9259"/>
                            <a:ext cx="2276" cy="22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134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6302" y="9412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9025" y="8226"/>
                            <a:ext cx="2276" cy="22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7795B" id="Group 390" o:spid="_x0000_s1026" style="position:absolute;margin-left:-50.5pt;margin-top:339.3pt;width:753.9pt;height:195.1pt;z-index:252192768" coordorigin="430,8226" coordsize="15078,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">
                <v:oval id="Oval 238" o:spid="_x0000_s1027" style="position:absolute;left:7830;top:9818;width:1232;height:1232;rotation:-210654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j/8cA&#10;AADcAAAADwAAAGRycy9kb3ducmV2LnhtbESPzWrDQAyE74G+w6JAL6ZZt4EQnKxDKA2UQgj5OfQo&#10;vIpt7NW63m3s9umjQ6E3iRnNfFpvRteqG/Wh9mzgeZaCIi68rbk0cDnvnpagQkS22HomAz8UYJM/&#10;TNaYWT/wkW6nWCoJ4ZChgSrGLtM6FBU5DDPfEYt29b3DKGtfatvjIOGu1S9putAOa5aGCjt6raho&#10;Tt/OwOg/lkmy2PvD8Ka/sPxNP3dJY8zjdNyuQEUa47/57/rdCv5caOUZmU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hI//HAAAA3AAAAA8AAAAAAAAAAAAAAAAAmAIAAGRy&#10;cy9kb3ducmV2LnhtbFBLBQYAAAAABAAEAPUAAACM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40" o:spid="_x0000_s1028" style="position:absolute;left:6130;top:9845;width:1810;height:1810;rotation:554955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SXM8EA&#10;AADcAAAADwAAAGRycy9kb3ducmV2LnhtbERPTYvCMBC9C/sfwix4kTVVQbQaZVGEBRG0rvehGduy&#10;zaQk0dZ/vxEEb/N4n7Ncd6YWd3K+sqxgNExAEOdWV1wo+D3vvmYgfEDWWFsmBQ/ysF599JaYatvy&#10;ie5ZKEQMYZ+igjKEJpXS5yUZ9EPbEEfuap3BEKErpHbYxnBTy3GSTKXBimNDiQ1tSsr/sptRoB/Z&#10;9lLVV7M/tLvBfDQuTo6PSvU/u+8FiEBdeItf7h8d50/m8Hw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ElzPBAAAA3AAAAA8AAAAAAAAAAAAAAAAAmAIAAGRycy9kb3du&#10;cmV2LnhtbFBLBQYAAAAABAAEAPUAAACG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41" o:spid="_x0000_s1029" style="position:absolute;left:7258;top:10346;width:1095;height:1095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W0i8YA&#10;AADcAAAADwAAAGRycy9kb3ducmV2LnhtbESPQWvCQBCF7wX/wzKCl6IbRYqmriKFgiAKjYL0Ns1O&#10;k2B2NmRXjf31nYPgbYb35r1vFqvO1epKbag8GxiPElDEubcVFwaOh8/hDFSIyBZrz2TgTgFWy97L&#10;AlPrb/xF1ywWSkI4pGigjLFJtQ55SQ7DyDfEov361mGUtS20bfEm4a7WkyR50w4rloYSG/ooKT9n&#10;F2dg933KjtPt60/Uds+bZmz/DnNrzKDfrd9BReri0/y43ljBnwq+PCMT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2W0i8YAAADcAAAADwAAAAAAAAAAAAAAAACYAgAAZHJz&#10;L2Rvd25yZXYueG1sUEsFBgAAAAAEAAQA9QAAAIsDAAAAAA==&#10;" stroked="f"/>
                <v:oval id="Oval 242" o:spid="_x0000_s1030" style="position:absolute;left:6301;top:10723;width:1406;height:1405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REMQA&#10;AADcAAAADwAAAGRycy9kb3ducmV2LnhtbERPTWvCQBC9F/wPywheim4iodTUVUQoBMRCoyDeptlp&#10;EpqdDdltEv313UKht3m8z1lvR9OInjpXW1YQLyIQxIXVNZcKzqfX+TMI55E1NpZJwY0cbDeThzWm&#10;2g78Tn3uSxFC2KWooPK+TaV0RUUG3cK2xIH7tJ1BH2BXSt3hEMJNI5dR9CQN1hwaKmxpX1HxlX8b&#10;BcfrJT8nh8cPL/UbZ22s76eVVmo2HXcvIDyN/l/85850mJ/E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pERDEAAAA3AAAAA8AAAAAAAAAAAAAAAAAmAIAAGRycy9k&#10;b3ducmV2LnhtbFBLBQYAAAAABAAEAPUAAACJAwAAAAA=&#10;" stroked="f"/>
                <v:oval id="Oval 243" o:spid="_x0000_s1031" style="position:absolute;left:11960;top:10705;width:1210;height:1210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PZ8IA&#10;AADcAAAADwAAAGRycy9kb3ducmV2LnhtbERPTYvCMBC9C/6HMIIX0VSRRatRRBCERWGrIN7GZmyL&#10;zaQ0Ubv+erOw4G0e73Pmy8aU4kG1KywrGA4iEMSp1QVnCo6HTX8CwnlkjaVlUvBLDpaLdmuOsbZP&#10;/qFH4jMRQtjFqCD3voqldGlOBt3AVsSBu9raoA+wzqSu8RnCTSlHUfQlDRYcGnKsaJ1TekvuRsHu&#10;fEqO4+/exUu952011K/DVCvV7TSrGQhPjf+I/91bHeaPR/D3TLh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+49nwgAAANwAAAAPAAAAAAAAAAAAAAAAAJgCAABkcnMvZG93&#10;bnJldi54bWxQSwUGAAAAAAQABAD1AAAAhwMAAAAA&#10;" stroked="f"/>
                <v:oval id="Oval 246" o:spid="_x0000_s1032" style="position:absolute;left:9001;top:9818;width:726;height:727;rotation:-187988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DmsQA&#10;AADcAAAADwAAAGRycy9kb3ducmV2LnhtbERPTWvCQBC9C/6HZQredNNaVKJrkKKlFEpjLNTjkB2T&#10;kOxsyK4m/ffdgtDbPN7nbJLBNOJGnassK3icRSCIc6srLhR8nQ7TFQjnkTU2lknBDzlItuPRBmNt&#10;ez7SLfOFCCHsYlRQet/GUrq8JINuZlviwF1sZ9AH2BVSd9iHcNPIpyhaSIMVh4YSW3opKa+zq1Gg&#10;P/rh+Hquv9+rS3rI96d0+ZmlSk0eht0ahKfB/4vv7jcd5j/P4e+ZcIH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Cg5rEAAAA3A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57" o:spid="_x0000_s1033" style="position:absolute;left:7830;top:10431;width:1464;height:1464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yiMQA&#10;AADcAAAADwAAAGRycy9kb3ducmV2LnhtbERPTWvCQBC9F/wPywheim4iodToKiIUAqWFRkG8jdkx&#10;CWZnQ3abpP313UKht3m8z9nsRtOInjpXW1YQLyIQxIXVNZcKTseX+TMI55E1NpZJwRc52G0nDxtM&#10;tR34g/rclyKEsEtRQeV9m0rpiooMuoVtiQN3s51BH2BXSt3hEMJNI5dR9CQN1hwaKmzpUFFxzz+N&#10;grfLOT8lr49XL/U7Z22sv48rrdRsOu7XIDyN/l/85850mJ8k8PtMu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esojEAAAA3AAAAA8AAAAAAAAAAAAAAAAAmAIAAGRycy9k&#10;b3ducmV2LnhtbFBLBQYAAAAABAAEAPUAAACJAwAAAAA=&#10;" stroked="f"/>
                <v:oval id="Oval 258" o:spid="_x0000_s1034" style="position:absolute;left:8922;top:10016;width:1464;height:1464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XE8QA&#10;AADcAAAADwAAAGRycy9kb3ducmV2LnhtbERP32vCMBB+F/Y/hBv4IjOt6Ng6o4zBoCATrIL4dmtu&#10;bVlzKUnU6l+/CMLe7uP7efNlb1pxIucbywrScQKCuLS64UrBbvv59ALCB2SNrWVScCEPy8XDYI6Z&#10;tmfe0KkIlYgh7DNUUIfQZVL6siaDfmw74sj9WGcwROgqqR2eY7hp5SRJnqXBhmNDjR191FT+Fkej&#10;4OuwL3bT1eg7SL3mvEv1dfuqlRo+9u9vIAL14V98d+c6zp/O4P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SFxPEAAAA3AAAAA8AAAAAAAAAAAAAAAAAmAIAAGRycy9k&#10;b3ducmV2LnhtbFBLBQYAAAAABAAEAPUAAACJAwAAAAA=&#10;" stroked="f"/>
                <v:oval id="Oval 260" o:spid="_x0000_s1035" style="position:absolute;left:9847;top:10103;width:1852;height:1852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CJZMQA&#10;AADcAAAADwAAAGRycy9kb3ducmV2LnhtbERPTWvCQBC9F/wPywheSt2kBGlT1yCFgiAWTITibcxO&#10;k2B2NmS3JvbXdwuCt3m8z1lmo2nFhXrXWFYQzyMQxKXVDVcKDsXH0wsI55E1tpZJwZUcZKvJwxJT&#10;bQfe0yX3lQgh7FJUUHvfpVK6siaDbm474sB9296gD7CvpO5xCOGmlc9RtJAGGw4NNXb0XlN5zn+M&#10;gt3xKz8k28eTl/qTN12sf4tXrdRsOq7fQHga/V18c290mJ8s4P+ZcIF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AiWTEAAAA3AAAAA8AAAAAAAAAAAAAAAAAmAIAAGRycy9k&#10;b3ducmV2LnhtbFBLBQYAAAAABAAEAPUAAACJAwAAAAA=&#10;" stroked="f"/>
                <v:oval id="Oval 374" o:spid="_x0000_s1036" style="position:absolute;left:8091;top:9437;width:1464;height:1464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ws/8QA&#10;AADcAAAADwAAAGRycy9kb3ducmV2LnhtbERP32vCMBB+F/Y/hBv4IjOtiNs6o4zBoCATrIL4dmtu&#10;bVlzKUnU6l+/CMLe7uP7efNlb1pxIucbywrScQKCuLS64UrBbvv59ALCB2SNrWVScCEPy8XDYI6Z&#10;tmfe0KkIlYgh7DNUUIfQZVL6siaDfmw74sj9WGcwROgqqR2eY7hp5SRJZtJgw7Ghxo4+aip/i6NR&#10;8HXYF7vpavQdpF5z3qX6un3VSg0f+/c3EIH68C++u3Md50+f4f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LP/EAAAA3AAAAA8AAAAAAAAAAAAAAAAAmAIAAGRycy9k&#10;b3ducmV2LnhtbFBLBQYAAAAABAAEAPUAAACJAwAAAAA=&#10;" stroked="f"/>
                <v:oval id="Oval 184" o:spid="_x0000_s1037" style="position:absolute;left:2800;top:8851;width:1314;height:1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8se8UA&#10;AADcAAAADwAAAGRycy9kb3ducmV2LnhtbESP3WrCQBCF7wu+wzJC7+pGG0pIXaUoohQs/vQBhuyY&#10;hGZnY3aj8e07F4XezXDOnPPNfDm4Rt2oC7VnA9NJAoq48Lbm0sD3efOSgQoR2WLjmQw8KMByMXqa&#10;Y279nY90O8VSSQiHHA1UMba51qGoyGGY+JZYtIvvHEZZu1LbDu8S7ho9S5I37bBmaaiwpVVFxc+p&#10;dwauX7rup5e1P7h077LP/bZPs1djnsfDxzuoSEP8N/9d76zgp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/yx7xQAAANw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oval id="Oval 183" o:spid="_x0000_s1038" style="position:absolute;left:4615;top:9189;width:1211;height:1211;rotation:-12824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HasIA&#10;AADcAAAADwAAAGRycy9kb3ducmV2LnhtbERPTYvCMBC9C/6HMIIX0bSiorWpyILopSzrevE2NGNb&#10;bCalyWr992ZhYW/zeJ+T7nrTiAd1rrasIJ5FIIgLq2suFVy+D9M1COeRNTaWScGLHOyy4SDFRNsn&#10;f9Hj7EsRQtglqKDyvk2kdEVFBt3MtsSBu9nOoA+wK6Xu8BnCTSPnUbSSBmsODRW29FFRcT//GAUT&#10;eVzGq+L4eVg6its8uuYuvyo1HvX7LQhPvf8X/7lPOsxfbOD3mXCBz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kdqwgAAANwAAAAPAAAAAAAAAAAAAAAAAJgCAABkcnMvZG93&#10;bnJldi54bWxQSwUGAAAAAAQABAD1AAAAhwMAAAAA&#10;" stroked="f" strokecolor="#d8d8d8 [2732]" strokeweight=".5pt">
                  <v:fill color2="#abd8ef" rotate="t" angle="45" focus="100%" type="gradient"/>
                  <v:stroke dashstyle="dash"/>
                </v:oval>
                <v:oval id="Oval 182" o:spid="_x0000_s1039" style="position:absolute;left:636;top:8677;width:2224;height:2224;rotation:47293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FbMUA&#10;AADcAAAADwAAAGRycy9kb3ducmV2LnhtbESPQW/CMAyF70j8h8iTdhvphhijEBBCQ9plQsAu3Exj&#10;mm6NUzVZ6f79fEDiZus9v/d5sep9rTpqYxXYwPMoA0VcBFtxaeDruH16AxUTssU6MBn4owir5XCw&#10;wNyGK++pO6RSSQjHHA24lJpc61g48hhHoSEW7RJaj0nWttS2xauE+1q/ZNmr9lixNDhsaOOo+Dn8&#10;egOzTzf+xqqcTfv37ebcTXZhfOqMeXzo13NQifp0N9+uP6zgTwRfnpEJ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0VsxQAAANw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oval id="Oval 138" o:spid="_x0000_s1040" style="position:absolute;left:1703;top:10311;width:967;height:967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HzcQA&#10;AADcAAAADwAAAGRycy9kb3ducmV2LnhtbERPTWvCQBC9C/6HZYReRDcprWjMRkQoCKUFoyDexuyY&#10;BLOzIbvVtL++Wyh4m8f7nHTVm0bcqHO1ZQXxNAJBXFhdc6ngsH+bzEE4j6yxsUwKvsnBKhsOUky0&#10;vfOObrkvRQhhl6CCyvs2kdIVFRl0U9sSB+5iO4M+wK6UusN7CDeNfI6imTRYc2iosKVNRcU1/zIK&#10;Pk7H/PDyPj57qT9528b6Z7/QSj2N+vUShKfeP8T/7q0O819j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h83EAAAA3AAAAA8AAAAAAAAAAAAAAAAAmAIAAGRycy9k&#10;b3ducmV2LnhtbFBLBQYAAAAABAAEAPUAAACJAwAAAAA=&#10;" stroked="f"/>
                <v:oval id="Oval 139" o:spid="_x0000_s1041" style="position:absolute;left:430;top:10006;width:1405;height:1405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ZusQA&#10;AADcAAAADwAAAGRycy9kb3ducmV2LnhtbERPTWvCQBC9F/wPywheSt0orbTRVaRQCBQLJgHxNs2O&#10;STA7G7JrTPvr3ULB2zze56w2g2lET52rLSuYTSMQxIXVNZcK8uzj6RWE88gaG8uk4IccbNajhxXG&#10;2l55T33qSxFC2MWooPK+jaV0RUUG3dS2xIE72c6gD7Arpe7wGsJNI+dRtJAGaw4NFbb0XlFxTi9G&#10;we54SPPnz8dvL/UXJ+1M/2ZvWqnJeNguQXga/F387050mP8yh79nwgV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iGbrEAAAA3AAAAA8AAAAAAAAAAAAAAAAAmAIAAGRycy9k&#10;b3ducmV2LnhtbFBLBQYAAAAABAAEAPUAAACJAwAAAAA=&#10;" stroked="f"/>
                <v:oval id="Oval 140" o:spid="_x0000_s1042" style="position:absolute;left:7364;top:9999;width:1487;height:1487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68IcQA&#10;AADcAAAADwAAAGRycy9kb3ducmV2LnhtbERPTWvCQBC9C/0PyxR6Ed3YqmiajYhQEKSCURBv0+w0&#10;Cc3OhuxWU399VxC8zeN9TrLoTC3O1LrKsoLRMAJBnFtdcaHgsP8YzEA4j6yxtkwK/sjBIn3qJRhr&#10;e+EdnTNfiBDCLkYFpfdNLKXLSzLohrYhDty3bQ36ANtC6hYvIdzU8jWKptJgxaGhxIZWJeU/2a9R&#10;8Hk6Zofxpv/lpd7yuhnp636ulXp57pbvIDx1/iG+u9c6zJ+8we2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uvCHEAAAA3AAAAA8AAAAAAAAAAAAAAAAAmAIAAGRycy9k&#10;b3ducmV2LnhtbFBLBQYAAAAABAAEAPUAAACJAwAAAAA=&#10;" stroked="f"/>
                <v:oval id="Oval 186" o:spid="_x0000_s1043" style="position:absolute;left:12849;top:8744;width:1036;height:1037;rotation:87631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qC8UA&#10;AADcAAAADwAAAGRycy9kb3ducmV2LnhtbERPTWvCQBC9F/oflil4Ed1U1NboKkUQBKvYWKG9Ddkx&#10;iWZn0+yq6b93C0Jv83ifM5k1phQXql1hWcFzNwJBnFpdcKbgc7fovIJwHlljaZkU/JKD2fTxYYKx&#10;tlf+oEviMxFC2MWoIPe+iqV0aU4GXddWxIE72NqgD7DOpK7xGsJNKXtRNJQGCw4NOVY0zyk9JWej&#10;4Gf03jsuV+3+mtLsO/qS25f9ZqtU66l5G4Pw1Ph/8d291GH+oA9/z4QL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8qoLxQAAANw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oval id="Oval 188" o:spid="_x0000_s1044" style="position:absolute;left:13754;top:8472;width:1754;height:1754;rotation:4331217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05cIA&#10;AADcAAAADwAAAGRycy9kb3ducmV2LnhtbERPTYvCMBC9C/sfwix401TBRapRRFzcQ1ewKngcmrEt&#10;NpNuk6313xtB8DaP9znzZWcq0VLjSssKRsMIBHFmdcm5guPhezAF4TyyxsoyKbiTg+XiozfHWNsb&#10;76lNfS5CCLsYFRTe17GULivIoBvamjhwF9sY9AE2udQN3kK4qeQ4ir6kwZJDQ4E1rQvKrum/UZCf&#10;/86p2ZwS2qz0cfvrk92lTZTqf3arGQhPnX+LX+4fHeZPJv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3TlwgAAANwAAAAPAAAAAAAAAAAAAAAAAJgCAABkcnMvZG93&#10;bnJldi54bWxQSwUGAAAAAAQABAD1AAAAhwMAAAAA&#10;" stroked="f" strokecolor="#d8d8d8 [2732]" strokeweight=".5pt">
                  <v:fill color2="#abd8ef" rotate="t" angle="45" focus="100%" type="gradient"/>
                  <v:stroke dashstyle="dash"/>
                </v:oval>
                <v:oval id="Oval 197" o:spid="_x0000_s1045" style="position:absolute;left:3786;top:9418;width:893;height:893;rotation:-187988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238MA&#10;AADcAAAADwAAAGRycy9kb3ducmV2LnhtbERPTWvCQBC9F/wPywje6kahVqKriGgpBWmMgh6H7JgE&#10;s7Mhu5r4712h0Ns83ufMl52pxJ0aV1pWMBpGIIgzq0vOFRwP2/cpCOeRNVaWScGDHCwXvbc5xtq2&#10;vKd76nMRQtjFqKDwvo6ldFlBBt3Q1sSBu9jGoA+wyaVusA3hppLjKJpIgyWHhgJrWheUXdObUaB3&#10;bbf/Ol9PP+Ul2WabQ/L5myZKDfrdagbCU+f/xX/ubx3mf0zg9Uy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y238MAAADcAAAADwAAAAAAAAAAAAAAAACYAgAAZHJzL2Rv&#10;d25yZXYueG1sUEsFBgAAAAAEAAQA9QAAAIg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198" o:spid="_x0000_s1046" style="position:absolute;left:10832;top:8301;width:2206;height:2206;rotation:276419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xOMIA&#10;AADcAAAADwAAAGRycy9kb3ducmV2LnhtbERPTWvCQBC9F/wPywje6kaxrUZXSQsBD15qRTwO2TEJ&#10;ZmfD7prEf+8WCr3N433OZjeYRnTkfG1ZwWyagCAurK65VHD6yV+XIHxA1thYJgUP8rDbjl42mGrb&#10;8zd1x1CKGMI+RQVVCG0qpS8qMuintiWO3NU6gyFCV0rtsI/hppHzJHmXBmuODRW29FVRcTvejYJr&#10;333mcp8dXJb7w/1sFqdVclFqMh6yNYhAQ/gX/7n3Os5/+4DfZ+IF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3E4wgAAANwAAAAPAAAAAAAAAAAAAAAAAJgCAABkcnMvZG93&#10;bnJldi54bWxQSwUGAAAAAAQABAD1AAAAhwMAAAAA&#10;" stroked="f" strokecolor="#d8d8d8 [2732]" strokeweight=".5pt">
                  <v:fill color2="#abd8ef" rotate="t" angle="45" focus="100%" type="gradient"/>
                  <v:stroke dashstyle="dash"/>
                </v:oval>
                <v:oval id="Oval 102" o:spid="_x0000_s1047" style="position:absolute;left:10832;top:8753;width:1473;height:1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0ObsQA&#10;AADcAAAADwAAAGRycy9kb3ducmV2LnhtbESPT0/DMAzF70j7DpGRuCCWwsSYyrJp4o/ElW3a2WtM&#10;G9E4VRK69NvjAxI3W+/5vZ/X2+J7NVJMLrCB+3kFirgJ1nFr4Hh4v1uBShnZYh+YDEyUYLuZXa2x&#10;tuHCnzTuc6skhFONBrqch1rr1HTkMc3DQCzaV4ges6yx1TbiRcJ9rx+qaqk9OpaGDgd66aj53v94&#10;A+MxnkqcnHsapkU5vy7e/C1Wxtxcl90zqEwl/5v/rj+s4D8KrT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9Dm7EAAAA3AAAAA8AAAAAAAAAAAAAAAAAmAIAAGRycy9k&#10;b3ducmV2LnhtbFBLBQYAAAAABAAEAPUAAACJAwAAAAA=&#10;" stroked="f"/>
                <v:oval id="Oval 187" o:spid="_x0000_s1048" style="position:absolute;left:14118;top:9259;width:893;height:893;rotation:6157107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kL8QA&#10;AADcAAAADwAAAGRycy9kb3ducmV2LnhtbERPS2vCQBC+F/wPywi91U0t1hhdRSIW6c1HBG9DdkxC&#10;s7Npdqupv94tFLzNx/ec2aIztbhQ6yrLCl4HEQji3OqKCwWH/folBuE8ssbaMin4JQeLee9phom2&#10;V97SZecLEULYJaig9L5JpHR5SQbdwDbEgTvb1qAPsC2kbvEawk0th1H0Lg1WHBpKbCgtKf/a/RgF&#10;+4/V6piOT/EozqrvTfa5fktvmVLP/W45BeGp8w/xv3ujw/zRBP6eCR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FZC/EAAAA3A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100" o:spid="_x0000_s1049" style="position:absolute;left:11876;top:8914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I1cMA&#10;AADcAAAADwAAAGRycy9kb3ducmV2LnhtbESPQUsDMRCF70L/Q5iCF7FZLVTZNi2lKni1LZ6nm3E3&#10;uJksSdxm/71zELzN8N68981mV3yvRorJBTbwsKhAETfBOm4NnE9v98+gUka22AcmAxMl2G1nNxus&#10;bbjyB43H3CoJ4VSjgS7nodY6NR15TIswEIv2FaLHLGtstY14lXDf68eqWmmPjqWhw4EOHTXfxx9v&#10;YDzHzxIn556GaVkuL8tXf4eVMbfzsl+DylTyv/nv+t0K/krw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fI1cMAAADcAAAADwAAAAAAAAAAAAAAAACYAgAAZHJzL2Rv&#10;d25yZXYueG1sUEsFBgAAAAAEAAQA9QAAAIgDAAAAAA==&#10;" stroked="f"/>
                <v:oval id="Oval 103" o:spid="_x0000_s1050" style="position:absolute;left:13181;top:9418;width:1481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ttTsAA&#10;AADcAAAADwAAAGRycy9kb3ducmV2LnhtbERPTWsCMRC9C/6HMEIvUrNWsGVrFNEWeq0uPU83093Q&#10;zWRJ4pr9940g9DaP9zmbXbKdGMgH41jBclGAIK6dNtwoqM7vjy8gQkTW2DkmBSMF2G2nkw2W2l35&#10;k4ZTbEQO4VCigjbGvpQy1C1ZDAvXE2fux3mLMUPfSO3xmsNtJ5+KYi0tGs4NLfZ0aKn+PV2sgqHy&#10;X8mPxjz34yp9H1dvdo6FUg+ztH8FESnFf/Hd/aHz/PUSbs/kC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ttTsAAAADcAAAADwAAAAAAAAAAAAAAAACYAgAAZHJzL2Rvd25y&#10;ZXYueG1sUEsFBgAAAAAEAAQA9QAAAIUDAAAAAA==&#10;" stroked="f"/>
                <v:oval id="Oval 104" o:spid="_x0000_s1051" style="position:absolute;left:14427;top:9866;width:966;height: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zOcAA&#10;AADcAAAADwAAAGRycy9kb3ducmV2LnhtbERPS2sCMRC+C/6HMEIvUrMq2LI1itgWevVBz9PNdDd0&#10;M1mSuGb/fSMI3ubje856m2wrevLBOFYwnxUgiCunDdcKzqfP51cQISJrbB2TgoECbDfj0RpL7a58&#10;oP4Ya5FDOJSooImxK6UMVUMWw8x1xJn7dd5izNDXUnu85nDbykVRrKRFw7mhwY72DVV/x4tV0J/9&#10;d/KDMS/dsEw/78sPO8VCqadJ2r2BiJTiQ3x3f+k8f7WA2zP5Ar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nzOcAAAADcAAAADwAAAAAAAAAAAAAAAACYAgAAZHJzL2Rvd25y&#10;ZXYueG1sUEsFBgAAAAAEAAQA9QAAAIUDAAAAAA==&#10;" stroked="f"/>
                <v:oval id="Oval 199" o:spid="_x0000_s1052" style="position:absolute;left:10312;top:9578;width:1920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VWosAA&#10;AADcAAAADwAAAGRycy9kb3ducmV2LnhtbERPTWsCMRC9F/wPYQpeSs3WBVu2RpGq0KtWep5upruh&#10;m8mSxDX77xtB8DaP9znLdbKdGMgH41jBy6wAQVw7bbhRcPraP7+BCBFZY+eYFIwUYL2aPCyx0u7C&#10;BxqOsRE5hEOFCtoY+0rKULdkMcxcT5y5X+ctxgx9I7XHSw63nZwXxUJaNJwbWuzpo6X673i2CoaT&#10;/05+NOa1H8v0sy139gkLpaaPafMOIlKKd/HN/anz/EUJ12fyB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VWosAAAADcAAAADwAAAAAAAAAAAAAAAACYAgAAZHJzL2Rvd25y&#10;ZXYueG1sUEsFBgAAAAAEAAQA9QAAAIUDAAAAAA==&#10;" stroked="f"/>
                <v:oval id="Oval 196" o:spid="_x0000_s1053" style="position:absolute;left:8331;top:8472;width:1036;height:1037;rotation:2428241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qvAMMA&#10;AADcAAAADwAAAGRycy9kb3ducmV2LnhtbERPTWvCQBC9F/wPywjemk1FRGJWsUKhh2KpLUJuk+yY&#10;BLOza3Yb47/vFgq9zeN9Tr4dTScG6n1rWcFTkoIgrqxuuVbw9fnyuALhA7LGzjIpuJOH7WbykGOm&#10;7Y0/aDiGWsQQ9hkqaEJwmZS+asigT6wjjtzZ9gZDhH0tdY+3GG46OU/TpTTYcmxo0NG+oepy/DYK&#10;Vqd5cM9vVzkO9lCW/lK4d1coNZuOuzWIQGP4F/+5X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qvAMMAAADcAAAADwAAAAAAAAAAAAAAAACYAgAAZHJzL2Rv&#10;d25yZXYueG1sUEsFBgAAAAAEAAQA9QAAAIg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99" o:spid="_x0000_s1054" style="position:absolute;left:8380;top:8808;width:1357;height:1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BrTcAA&#10;AADcAAAADwAAAGRycy9kb3ducmV2LnhtbERPTWsCMRC9F/wPYYReSs2qVMtqFNEWeq2K5+lmuhvc&#10;TJYkrtl/3xQKvc3jfc56m2wrevLBOFYwnRQgiCunDdcKzqf351cQISJrbB2TgoECbDejhzWW2t35&#10;k/pjrEUO4VCigibGrpQyVA1ZDBPXEWfu23mLMUNfS+3xnsNtK2dFsZAWDeeGBjvaN1RdjzeroD/7&#10;S/KDMctumKevw/zNPmGh1OM47VYgIqX4L/5zf+g8f/ECv8/kC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BrTcAAAADcAAAADwAAAAAAAAAAAAAAAACYAgAAZHJzL2Rvd25y&#10;ZXYueG1sUEsFBgAAAAAEAAQA9QAAAIUDAAAAAA==&#10;" stroked="f"/>
                <v:oval id="Oval 105" o:spid="_x0000_s1055" style="position:absolute;left:7258;top:8739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L1OsAA&#10;AADcAAAADwAAAGRycy9kb3ducmV2LnhtbERPTWsCMRC9F/wPYQq9FM1aYVtWo4htoVet9Dxuxt3Q&#10;zWRJ0jX77xtB8DaP9zmrTbKdGMgH41jBfFaAIK6dNtwoOH5/Tt9AhIissXNMCkYKsFlPHlZYaXfh&#10;PQ2H2IgcwqFCBW2MfSVlqFuyGGauJ87c2XmLMUPfSO3xksNtJ1+KopQWDeeGFnvatVT/Hv6sguHo&#10;f5IfjXntx0U6vS8+7DMWSj09pu0SRKQU7+Kb+0vn+WUJ12fyB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8L1OsAAAADcAAAADwAAAAAAAAAAAAAAAACYAgAAZHJzL2Rvd25y&#10;ZXYueG1sUEsFBgAAAAAEAAQA9QAAAIUDAAAAAA==&#10;" stroked="f"/>
                <v:oval id="Oval 135" o:spid="_x0000_s1056" style="position:absolute;left:2425;top:9684;width:1799;height:1799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lwn8MA&#10;AADcAAAADwAAAGRycy9kb3ducmV2LnhtbERP24rCMBB9F/Yfwgj7Ipq6iJdqlEUQhGUFqyC+jc3Y&#10;FptJabJa9+uNIPg2h3Od2aIxpbhS7QrLCvq9CARxanXBmYL9btUdg3AeWWNpmRTcycFi/tGaYazt&#10;jbd0TXwmQgi7GBXk3lexlC7NyaDr2Yo4cGdbG/QB1pnUNd5CuCnlVxQNpcGCQ0OOFS1zSi/Jn1Hw&#10;ezwk+8FP5+Sl3vC66uv/3UQr9dluvqcgPDX+LX651zrMH47g+Uy4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lwn8MAAADcAAAADwAAAAAAAAAAAAAAAACYAgAAZHJzL2Rv&#10;d25yZXYueG1sUEsFBgAAAAAEAAQA9QAAAIgDAAAAAA==&#10;" stroked="f"/>
                <v:oval id="Oval 137" o:spid="_x0000_s1057" style="position:absolute;left:3632;top:9995;width:1799;height:1799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k7cYA&#10;AADcAAAADwAAAGRycy9kb3ducmV2LnhtbESPQWvCQBCF70L/wzKFXqRulCI2dROKIAilglGQ3qbZ&#10;aRKanQ3ZVdP+eucgeJvhvXnvm2U+uFadqQ+NZwPTSQKKuPS24crAYb9+XoAKEdli65kM/FGAPHsY&#10;LTG1/sI7OhexUhLCIUUDdYxdqnUoa3IYJr4jFu3H9w6jrH2lbY8XCXetniXJXDtsWBpq7GhVU/lb&#10;nJyBz69jcXj5GH9Hbbe86ab2f/9qjXl6HN7fQEUa4t18u95YwZ8LrTwjE+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bk7cYAAADcAAAADwAAAAAAAAAAAAAAAACYAgAAZHJz&#10;L2Rvd25yZXYueG1sUEsFBgAAAAAEAAQA9QAAAIsDAAAAAA==&#10;" stroked="f"/>
                <v:oval id="Oval 200" o:spid="_x0000_s1058" style="position:absolute;left:5826;top:9112;width:956;height:956;rotation:100940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VysIA&#10;AADcAAAADwAAAGRycy9kb3ducmV2LnhtbERP22oCMRB9L/Qfwgh9q1lb8LI1SilICz7Uqh8wJGOy&#10;uJksSbquf98IBd/mcK6zXA++FT3F1ARWMBlXIIh1MA1bBcfD5nkOImVkg21gUnClBOvV48MSaxMu&#10;/EP9PltRQjjVqMDl3NVSJu3IYxqHjrhwpxA95gKjlSbipYT7Vr5U1VR6bLg0OOzow5E+73+9At1v&#10;vz8Ps/n1uHOvi1mvbRU3Vqmn0fD+BiLTkO/if/eXKfOnC7g9Uy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YtXKwgAAANwAAAAPAAAAAAAAAAAAAAAAAJgCAABkcnMvZG93&#10;bnJldi54bWxQSwUGAAAAAAQABAD1AAAAhwMAAAAA&#10;" stroked="f" strokecolor="#d8d8d8 [2732]" strokeweight=".5pt">
                  <v:fill color2="#abd8ef" rotate="t" angle="45" focus="100%" type="gradient"/>
                  <v:stroke dashstyle="dash"/>
                </v:oval>
                <v:oval id="Oval 136" o:spid="_x0000_s1059" style="position:absolute;left:4768;top:9259;width:2276;height:2276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+NscA&#10;AADcAAAADwAAAGRycy9kb3ducmV2LnhtbESPT2vCQBDF70K/wzIFL1I3ivRP6ioiCIJYMBFKb9Ps&#10;NAnNzobsqmk/vXMQvM3w3rz3m/myd406UxdqzwYm4wQUceFtzaWBY755egUVIrLFxjMZ+KMAy8XD&#10;YI6p9Rc+0DmLpZIQDikaqGJsU61DUZHDMPYtsWg/vnMYZe1KbTu8SLhr9DRJnrXDmqWhwpbWFRW/&#10;2ckZ2H99ZsfZbvQdtf3gbTux//mbNWb42K/eQUXq4918u95awX8RfHlGJt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JfjbHAAAA3AAAAA8AAAAAAAAAAAAAAAAAmAIAAGRy&#10;cy9kb3ducmV2LnhtbFBLBQYAAAAABAAEAPUAAACMAwAAAAA=&#10;" stroked="f"/>
                <v:oval id="Oval 134" o:spid="_x0000_s1060" style="position:absolute;left:6302;top:9412;width:1487;height:1487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brcQA&#10;AADcAAAADwAAAGRycy9kb3ducmV2LnhtbERPTWvCQBC9C/6HZYReRDcppWrMRkQoCKUFoyDexuyY&#10;BLOzIbvVtL++Wyh4m8f7nHTVm0bcqHO1ZQXxNAJBXFhdc6ngsH+bzEE4j6yxsUwKvsnBKhsOUky0&#10;vfOObrkvRQhhl6CCyvs2kdIVFRl0U9sSB+5iO4M+wK6UusN7CDeNfI6iV2mw5tBQYUubiopr/mUU&#10;fJyO+eHlfXz2Un/yto31z36hlXoa9eslCE+9f4j/3Vsd5s9i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F263EAAAA3AAAAA8AAAAAAAAAAAAAAAAAmAIAAGRycy9k&#10;b3ducmV2LnhtbFBLBQYAAAAABAAEAPUAAACJAwAAAAA=&#10;" stroked="f"/>
                <v:oval id="Oval 101" o:spid="_x0000_s1061" style="position:absolute;left:9025;top:8226;width:2276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Bl5MAA&#10;AADcAAAADwAAAGRycy9kb3ducmV2LnhtbERPS2sCMRC+F/wPYQQvpWZVqLI1ilgLvfrA83Qz3Q1u&#10;JkuSrtl/3xSE3ubje856m2wrevLBOFYwmxYgiCunDdcKLuePlxWIEJE1to5JwUABtpvR0xpL7e58&#10;pP4Ua5FDOJSooImxK6UMVUMWw9R1xJn7dt5izNDXUnu853DbynlRvEqLhnNDgx3tG6pupx+roL/4&#10;a/KDMctuWKSv98XBPmOh1GScdm8gIqX4L364P3Wev5zD3zP5Ar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SBl5MAAAADcAAAADwAAAAAAAAAAAAAAAACYAgAAZHJzL2Rvd25y&#10;ZXYueG1sUEsFBgAAAAAEAAQA9QAAAIUDAAAAAA==&#10;" stroked="f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98815" behindDoc="0" locked="0" layoutInCell="0" allowOverlap="1">
                <wp:simplePos x="0" y="0"/>
                <wp:positionH relativeFrom="page">
                  <wp:posOffset>246380</wp:posOffset>
                </wp:positionH>
                <wp:positionV relativeFrom="page">
                  <wp:posOffset>1922780</wp:posOffset>
                </wp:positionV>
                <wp:extent cx="9674225" cy="2265680"/>
                <wp:effectExtent l="93980" t="36830" r="23495" b="31115"/>
                <wp:wrapNone/>
                <wp:docPr id="111" name="Group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74225" cy="2265680"/>
                          <a:chOff x="388" y="3028"/>
                          <a:chExt cx="15235" cy="3568"/>
                        </a:xfrm>
                      </wpg:grpSpPr>
                      <wps:wsp>
                        <wps:cNvPr id="112" name="Oval 212"/>
                        <wps:cNvSpPr>
                          <a:spLocks noChangeArrowheads="1"/>
                        </wps:cNvSpPr>
                        <wps:spPr bwMode="auto">
                          <a:xfrm flipH="1">
                            <a:off x="11939" y="3653"/>
                            <a:ext cx="1314" cy="131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213"/>
                        <wps:cNvSpPr>
                          <a:spLocks noChangeArrowheads="1"/>
                        </wps:cNvSpPr>
                        <wps:spPr bwMode="auto">
                          <a:xfrm rot="1174155" flipH="1">
                            <a:off x="10227" y="3991"/>
                            <a:ext cx="1211" cy="1211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214"/>
                        <wps:cNvSpPr>
                          <a:spLocks noChangeArrowheads="1"/>
                        </wps:cNvSpPr>
                        <wps:spPr bwMode="auto">
                          <a:xfrm rot="17270139" flipH="1">
                            <a:off x="13193" y="3479"/>
                            <a:ext cx="2224" cy="222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215"/>
                        <wps:cNvSpPr>
                          <a:spLocks noChangeArrowheads="1"/>
                        </wps:cNvSpPr>
                        <wps:spPr bwMode="auto">
                          <a:xfrm rot="-352742">
                            <a:off x="13383" y="5113"/>
                            <a:ext cx="967" cy="9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216"/>
                        <wps:cNvSpPr>
                          <a:spLocks noChangeArrowheads="1"/>
                        </wps:cNvSpPr>
                        <wps:spPr bwMode="auto">
                          <a:xfrm rot="-352742">
                            <a:off x="14218" y="4808"/>
                            <a:ext cx="1405" cy="1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217"/>
                        <wps:cNvSpPr>
                          <a:spLocks noChangeArrowheads="1"/>
                        </wps:cNvSpPr>
                        <wps:spPr bwMode="auto">
                          <a:xfrm rot="-352742">
                            <a:off x="6758" y="4380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218"/>
                        <wps:cNvSpPr>
                          <a:spLocks noChangeArrowheads="1"/>
                        </wps:cNvSpPr>
                        <wps:spPr bwMode="auto">
                          <a:xfrm rot="80229">
                            <a:off x="2168" y="3546"/>
                            <a:ext cx="1036" cy="103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219"/>
                        <wps:cNvSpPr>
                          <a:spLocks noChangeArrowheads="1"/>
                        </wps:cNvSpPr>
                        <wps:spPr bwMode="auto">
                          <a:xfrm rot="3965348">
                            <a:off x="388" y="3306"/>
                            <a:ext cx="1961" cy="1961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220"/>
                        <wps:cNvSpPr>
                          <a:spLocks noChangeArrowheads="1"/>
                        </wps:cNvSpPr>
                        <wps:spPr bwMode="auto">
                          <a:xfrm rot="-23321085">
                            <a:off x="11374" y="4220"/>
                            <a:ext cx="893" cy="893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221"/>
                        <wps:cNvSpPr>
                          <a:spLocks noChangeArrowheads="1"/>
                        </wps:cNvSpPr>
                        <wps:spPr bwMode="auto">
                          <a:xfrm rot="2530695">
                            <a:off x="3015" y="3103"/>
                            <a:ext cx="2206" cy="220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222"/>
                        <wps:cNvSpPr>
                          <a:spLocks noChangeArrowheads="1"/>
                        </wps:cNvSpPr>
                        <wps:spPr bwMode="auto">
                          <a:xfrm flipH="1">
                            <a:off x="3748" y="3555"/>
                            <a:ext cx="1473" cy="1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223"/>
                        <wps:cNvSpPr>
                          <a:spLocks noChangeArrowheads="1"/>
                        </wps:cNvSpPr>
                        <wps:spPr bwMode="auto">
                          <a:xfrm rot="5637000">
                            <a:off x="1042" y="4061"/>
                            <a:ext cx="893" cy="893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224"/>
                        <wps:cNvSpPr>
                          <a:spLocks noChangeArrowheads="1"/>
                        </wps:cNvSpPr>
                        <wps:spPr bwMode="auto">
                          <a:xfrm flipH="1">
                            <a:off x="2378" y="3716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225"/>
                        <wps:cNvSpPr>
                          <a:spLocks noChangeArrowheads="1"/>
                        </wps:cNvSpPr>
                        <wps:spPr bwMode="auto">
                          <a:xfrm flipH="1">
                            <a:off x="1391" y="4220"/>
                            <a:ext cx="1481" cy="1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226"/>
                        <wps:cNvSpPr>
                          <a:spLocks noChangeArrowheads="1"/>
                        </wps:cNvSpPr>
                        <wps:spPr bwMode="auto">
                          <a:xfrm flipH="1">
                            <a:off x="660" y="4668"/>
                            <a:ext cx="966" cy="9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227"/>
                        <wps:cNvSpPr>
                          <a:spLocks noChangeArrowheads="1"/>
                        </wps:cNvSpPr>
                        <wps:spPr bwMode="auto">
                          <a:xfrm flipH="1">
                            <a:off x="3821" y="4380"/>
                            <a:ext cx="1920" cy="1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228"/>
                        <wps:cNvSpPr>
                          <a:spLocks noChangeArrowheads="1"/>
                        </wps:cNvSpPr>
                        <wps:spPr bwMode="auto">
                          <a:xfrm rot="2223121">
                            <a:off x="6686" y="3274"/>
                            <a:ext cx="1036" cy="103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229"/>
                        <wps:cNvSpPr>
                          <a:spLocks noChangeArrowheads="1"/>
                        </wps:cNvSpPr>
                        <wps:spPr bwMode="auto">
                          <a:xfrm flipH="1">
                            <a:off x="6316" y="3610"/>
                            <a:ext cx="1357" cy="1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7308" y="3541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231"/>
                        <wps:cNvSpPr>
                          <a:spLocks noChangeArrowheads="1"/>
                        </wps:cNvSpPr>
                        <wps:spPr bwMode="auto">
                          <a:xfrm rot="-352742">
                            <a:off x="11829" y="4486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232"/>
                        <wps:cNvSpPr>
                          <a:spLocks noChangeArrowheads="1"/>
                        </wps:cNvSpPr>
                        <wps:spPr bwMode="auto">
                          <a:xfrm rot="-352742">
                            <a:off x="10622" y="4797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233"/>
                        <wps:cNvSpPr>
                          <a:spLocks noChangeArrowheads="1"/>
                        </wps:cNvSpPr>
                        <wps:spPr bwMode="auto">
                          <a:xfrm rot="20675865" flipH="1">
                            <a:off x="9271" y="3914"/>
                            <a:ext cx="956" cy="95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234"/>
                        <wps:cNvSpPr>
                          <a:spLocks noChangeArrowheads="1"/>
                        </wps:cNvSpPr>
                        <wps:spPr bwMode="auto">
                          <a:xfrm rot="-352742">
                            <a:off x="9009" y="4061"/>
                            <a:ext cx="2276" cy="22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235"/>
                        <wps:cNvSpPr>
                          <a:spLocks noChangeArrowheads="1"/>
                        </wps:cNvSpPr>
                        <wps:spPr bwMode="auto">
                          <a:xfrm rot="-352742">
                            <a:off x="8264" y="4214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236"/>
                        <wps:cNvSpPr>
                          <a:spLocks noChangeArrowheads="1"/>
                        </wps:cNvSpPr>
                        <wps:spPr bwMode="auto">
                          <a:xfrm flipH="1">
                            <a:off x="4752" y="3028"/>
                            <a:ext cx="2276" cy="22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E504C" id="Group 388" o:spid="_x0000_s1026" style="position:absolute;margin-left:19.4pt;margin-top:151.4pt;width:761.75pt;height:178.4pt;z-index:251598815;mso-position-horizontal-relative:page;mso-position-vertical-relative:page" coordorigin="388,3028" coordsize="15235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" o:allowincell="f">
                <v:oval id="Oval 212" o:spid="_x0000_s1027" style="position:absolute;left:11939;top:3653;width:1314;height:131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6F28QA&#10;AADcAAAADwAAAGRycy9kb3ducmV2LnhtbERPS2vCQBC+C/6HZQq9FN0kFKvRVaRQrODB+ryO2WkS&#10;zM6G7Fbjv3eFgrf5+J4zmbWmEhdqXGlZQdyPQBBnVpecK9htv3pDEM4ja6wsk4IbOZhNu50Jptpe&#10;+YcuG5+LEMIuRQWF93UqpcsKMuj6tiYO3K9tDPoAm1zqBq8h3FQyiaKBNFhyaCiwps+CsvPmzyhI&#10;DivzFo/el4tjdLwN5+vTfrn4UOr1pZ2PQXhq/VP87/7WYX6cwOOZcIG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OhdvEAAAA3A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13" o:spid="_x0000_s1028" style="position:absolute;left:10227;top:3991;width:1211;height:1211;rotation:-1282490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8EvcQA&#10;AADcAAAADwAAAGRycy9kb3ducmV2LnhtbERPS2vCQBC+F/wPywi9lLqJRZHUTRBBsFAKRi/eptlp&#10;HmZnQ3bV5N93CwVv8/E9Z50NphU36l1tWUE8i0AQF1bXXCo4HXevKxDOI2tsLZOCkRxk6eRpjYm2&#10;dz7QLfelCCHsElRQed8lUrqiIoNuZjviwP3Y3qAPsC+l7vEewk0r51G0lAZrDg0VdrStqLjkV6PA&#10;+fHz/JKPzXd32s2b5usjjq8LpZ6nw+YdhKfBP8T/7r0O8+M3+Hs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fBL3EAAAA3A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14" o:spid="_x0000_s1029" style="position:absolute;left:13193;top:3479;width:2224;height:2224;rotation:472936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j2sEA&#10;AADcAAAADwAAAGRycy9kb3ducmV2LnhtbERPTWvCQBC9C/6HZYTedBMbpERXkYLQ9lbtweOQHZNg&#10;djbsjjH++26h4G0e73M2u9F1aqAQW88G8kUGirjytuXawM/pMH8DFQXZYueZDDwowm47nWywtP7O&#10;3zQcpVYphGOJBhqRvtQ6Vg05jAvfEyfu4oNDSTDU2ga8p3DX6WWWrbTDllNDgz29N1Rdjzdn4Ct7&#10;hM/8vCwu164YDreznF6dGPMyG/drUEKjPMX/7g+b5ucF/D2TLt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UY9rBAAAA3AAAAA8AAAAAAAAAAAAAAAAAmAIAAGRycy9kb3du&#10;cmV2LnhtbFBLBQYAAAAABAAEAPUAAACG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15" o:spid="_x0000_s1030" style="position:absolute;left:13383;top:5113;width:967;height:967;rotation:-385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t7hr8A&#10;AADcAAAADwAAAGRycy9kb3ducmV2LnhtbERPS4vCMBC+L/gfwgje1tQFV6lG0cKCx62P+9CMbbCZ&#10;lCa21V+/WRC8zcf3nPV2sLXoqPXGsYLZNAFBXDhtuFRwPv18LkH4gKyxdkwKHuRhuxl9rDHVruec&#10;umMoRQxhn6KCKoQmldIXFVn0U9cQR+7qWoshwraUusU+httafiXJt7RoODZU2FBWUXE73q2C7mn5&#10;sL9cn03/m2OeLcz5kRmlJuNhtwIRaAhv8ct90HH+bA7/z8QL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+3uGvwAAANwAAAAPAAAAAAAAAAAAAAAAAJgCAABkcnMvZG93bnJl&#10;di54bWxQSwUGAAAAAAQABAD1AAAAhAMAAAAA&#10;" stroked="f"/>
                <v:oval id="Oval 216" o:spid="_x0000_s1031" style="position:absolute;left:14218;top:4808;width:1405;height:1405;rotation:-385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8b8A&#10;AADcAAAADwAAAGRycy9kb3ducmV2LnhtbERPTYvCMBC9L/gfwgje1lQPulSjaEHwaF29D83YBptJ&#10;aWJb/fVmYcHbPN7nrLeDrUVHrTeOFcymCQjiwmnDpYLL7+H7B4QPyBprx6TgSR62m9HXGlPtes6p&#10;O4dSxBD2KSqoQmhSKX1RkUU/dQ1x5G6utRgibEupW+xjuK3lPEkW0qLh2FBhQ1lFxf38sAq6l+Xj&#10;/np7Nf0pxzxbmsszM0pNxsNuBSLQED7if/dRx/mzBfw9Ey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KeXxvwAAANwAAAAPAAAAAAAAAAAAAAAAAJgCAABkcnMvZG93bnJl&#10;di54bWxQSwUGAAAAAAQABAD1AAAAhAMAAAAA&#10;" stroked="f"/>
                <v:oval id="Oval 217" o:spid="_x0000_s1032" style="position:absolute;left:6758;top:4380;width:1487;height:1487;rotation:-385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Aar8A&#10;AADcAAAADwAAAGRycy9kb3ducmV2LnhtbERPTYvCMBC9C/6HMII3Td2DLtUoWhA8bl29D83YBptJ&#10;aWJb/fVGWNjbPN7nbHaDrUVHrTeOFSzmCQjiwmnDpYLL73H2DcIHZI21Y1LwJA+77Xi0wVS7nnPq&#10;zqEUMYR9igqqEJpUSl9UZNHPXUMcuZtrLYYI21LqFvsYbmv5lSRLadFwbKiwoayi4n5+WAXdy/Lp&#10;cL29mv4nxzxbmcszM0pNJ8N+DSLQEP7Ff+6TjvMXK/g8Ey+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ZUBqvwAAANwAAAAPAAAAAAAAAAAAAAAAAJgCAABkcnMvZG93bnJl&#10;di54bWxQSwUGAAAAAAQABAD1AAAAhAMAAAAA&#10;" stroked="f"/>
                <v:oval id="Oval 218" o:spid="_x0000_s1033" style="position:absolute;left:2168;top:3546;width:1036;height:1037;rotation:8763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yOcQA&#10;AADcAAAADwAAAGRycy9kb3ducmV2LnhtbESPQWvCQBCF74L/YRmhN90oKJK6ShEt9qJVi16H7DQJ&#10;ZmdDdqvRX+8cCt5meG/e+2a2aF2lrtSE0rOB4SABRZx5W3Ju4Oe47k9BhYhssfJMBu4UYDHvdmaY&#10;Wn/jPV0PMVcSwiFFA0WMdap1yApyGAa+Jhbt1zcOo6xNrm2DNwl3lR4lyUQ7LFkaCqxpWVB2Ofw5&#10;A/ax/Zp+4zjhUXn2cXf8tPvVyZi3XvvxDipSG1/m/+uNFfyh0MozMoG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cjnEAAAA3A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19" o:spid="_x0000_s1034" style="position:absolute;left:388;top:3306;width:1961;height:1961;rotation:43312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uZsMA&#10;AADcAAAADwAAAGRycy9kb3ducmV2LnhtbERPTWsCMRC9F/ofwgjeNGvBardGKRWhpVDRiudhM262&#10;bibrJo1rf30jCL3N433ObNHZWkRqfeVYwWiYgSAunK64VLD7Wg2mIHxA1lg7JgUX8rCY39/NMNfu&#10;zBuK21CKFMI+RwUmhCaX0heGLPqha4gTd3CtxZBgW0rd4jmF21o+ZNmjtFhxajDY0Kuh4rj9sQpO&#10;9jJZHdbLz99ovvcmxqb7GL8r1e91L88gAnXhX3xzv+k0f/QE12fS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UuZsMAAADcAAAADwAAAAAAAAAAAAAAAACYAgAAZHJzL2Rv&#10;d25yZXYueG1sUEsFBgAAAAAEAAQA9QAAAIg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220" o:spid="_x0000_s1035" style="position:absolute;left:11374;top:4220;width:893;height:893;rotation:-187988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t58MA&#10;AADcAAAADwAAAGRycy9kb3ducmV2LnhtbESPQUvDQBCF70L/wzIFb3ZjFJHYbbGFgDdp1J6H7DQJ&#10;zcyG7DaN/nrnIHib4b1575v1dubeTDTGLoiD+1UGhqQOvpPGwedHefcMJiYUj30QcvBNEbabxc0a&#10;Cx+ucqCpSo3REIkFOmhTGgprY90SY1yFgUS1UxgZk65jY/2IVw3n3uZZ9mQZO9GGFgfat1Sfqws7&#10;4J9yd6Gv4/B4eO9nrqa8fOCjc7fL+fUFTKI5/Zv/rt+84ueKr8/oBHb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rt58MAAADcAAAADwAAAAAAAAAAAAAAAACYAgAAZHJzL2Rv&#10;d25yZXYueG1sUEsFBgAAAAAEAAQA9QAAAIg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221" o:spid="_x0000_s1036" style="position:absolute;left:3015;top:3103;width:2206;height:2206;rotation:27641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ZDcQA&#10;AADcAAAADwAAAGRycy9kb3ducmV2LnhtbESPQWvDMAyF74P+B6NCb4uTHMrI4pZSWiiUDZZ1d83W&#10;ktBYDrGXpP3182Cwm8R779NTuZ1tJ0YafOtYQZakIIi1My3XCi7vx8cnED4gG+wck4IbedhuFg8l&#10;FsZN/EZjFWoRIewLVNCE0BdSet2QRZ+4njhqX26wGOI61NIMOEW47WSepmtpseV4ocGe9g3pa/Vt&#10;I6WvpvO1es0/xnOeHfDzcNcvqVKr5bx7BhFoDv/mv/TJxPp5Br/PxAn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WQ3EAAAA3A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22" o:spid="_x0000_s1037" style="position:absolute;left:3748;top:3555;width:1473;height:147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WssEA&#10;AADcAAAADwAAAGRycy9kb3ducmV2LnhtbERPS2sCMRC+C/0PYQq96aw51LIaRbYUCr3Ux8HjsBl3&#10;FzeTJUl1/fdNQehtPr7nrDaj69WVQ+y8GJjPClAstbedNAaOh4/pG6iYSCz1XtjAnSNs1k+TFZXW&#10;32TH131qVA6RWJKBNqWhRIx1y47izA8smTv74ChlGBq0gW453PWoi+IVHXWSG1oauGq5vux/nIFq&#10;cS/CvPrGL0LsDwut388nZ8zL87hdgko8pn/xw/1p83yt4e+ZfA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81rLBAAAA3AAAAA8AAAAAAAAAAAAAAAAAmAIAAGRycy9kb3du&#10;cmV2LnhtbFBLBQYAAAAABAAEAPUAAACGAwAAAAA=&#10;" stroked="f"/>
                <v:oval id="Oval 223" o:spid="_x0000_s1038" style="position:absolute;left:1042;top:4061;width:893;height:893;rotation:61571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2c/MMA&#10;AADcAAAADwAAAGRycy9kb3ducmV2LnhtbERPzWqDQBC+B/IOyxRyS9YmJS3WNUig0kug0TzA1J2o&#10;xJ0Vd6u2T98tFHKbj+93ksNsOjHS4FrLCh43EQjiyuqWawWX8m39AsJ5ZI2dZVLwTQ4O6XKRYKzt&#10;xGcaC1+LEMIuRgWN930spasaMug2ticO3NUOBn2AQy31gFMIN53cRtFeGmw5NDTY07Gh6lZ8GQVZ&#10;N+nyqXrOP/LTxX/ufyY6RZlSq4c5ewXhafZ38b/7XYf52x38PRMu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2c/MMAAADcAAAADwAAAAAAAAAAAAAAAACYAgAAZHJzL2Rv&#10;d25yZXYueG1sUEsFBgAAAAAEAAQA9QAAAIg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224" o:spid="_x0000_s1039" style="position:absolute;left:2378;top:3716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nrXcEA&#10;AADcAAAADwAAAGRycy9kb3ducmV2LnhtbERPTWvCQBC9F/wPywje6sQgWqKrlIgg9NJqDx6H7JiE&#10;ZmfD7qrx33cLQm/zeJ+z3g62Uzf2oXWiYTbNQLFUzrRSa/g+7V/fQIVIYqhzwhoeHGC7Gb2sqTDu&#10;Ll98O8ZapRAJBWloYuwLxFA1bClMXc+SuIvzlmKCvkbj6Z7CbYd5li3QUiupoaGey4arn+PVaiiX&#10;j8zPyk/8IMTutMzz3eVstZ6Mh/cVqMhD/Bc/3QeT5udz+HsmXY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Z613BAAAA3AAAAA8AAAAAAAAAAAAAAAAAmAIAAGRycy9kb3du&#10;cmV2LnhtbFBLBQYAAAAABAAEAPUAAACGAwAAAAA=&#10;" stroked="f"/>
                <v:oval id="Oval 225" o:spid="_x0000_s1040" style="position:absolute;left:1391;top:4220;width:1481;height:14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OxsEA&#10;AADcAAAADwAAAGRycy9kb3ducmV2LnhtbERPTWvCQBC9F/wPywje6sSAWqKrlIgg9NJqDx6H7JiE&#10;ZmfD7qrx33cLQm/zeJ+z3g62Uzf2oXWiYTbNQLFUzrRSa/g+7V/fQIVIYqhzwhoeHGC7Gb2sqTDu&#10;Ll98O8ZapRAJBWloYuwLxFA1bClMXc+SuIvzlmKCvkbj6Z7CbYd5li3QUiupoaGey4arn+PVaiiX&#10;j8zPyk/8IMTutMzz3eVstZ6Mh/cVqMhD/Bc/3QeT5udz+HsmXY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VTsbBAAAA3AAAAA8AAAAAAAAAAAAAAAAAmAIAAGRycy9kb3du&#10;cmV2LnhtbFBLBQYAAAAABAAEAPUAAACGAwAAAAA=&#10;" stroked="f"/>
                <v:oval id="Oval 226" o:spid="_x0000_s1041" style="position:absolute;left:660;top:4668;width:966;height:96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fQscAA&#10;AADcAAAADwAAAGRycy9kb3ducmV2LnhtbERPS2vCQBC+F/wPyxS81Yk5qKSuUiKFQi++Dh6H7JiE&#10;ZmfD7lbjv3cFwdt8fM9ZrgfbqQv70DrRMJ1koFgqZ1qpNRwP3x8LUCGSGOqcsIYbB1ivRm9LKoy7&#10;yo4v+1irFCKhIA1NjH2BGKqGLYWJ61kSd3beUkzQ12g8XVO47TDPshlaaiU1NNRz2XD1t/+3Gsr5&#10;LfPTcou/hNgd5nm+OZ+s1uP34esTVOQhvsRP949J8/MZPJ5JF+D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fQscAAAADcAAAADwAAAAAAAAAAAAAAAACYAgAAZHJzL2Rvd25y&#10;ZXYueG1sUEsFBgAAAAAEAAQA9QAAAIUDAAAAAA==&#10;" stroked="f"/>
                <v:oval id="Oval 227" o:spid="_x0000_s1042" style="position:absolute;left:3821;top:4380;width:1920;height:192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1KsEA&#10;AADcAAAADwAAAGRycy9kb3ducmV2LnhtbERPS2vCQBC+C/6HZYTedGIOTUldRSKFQi/1cehxyI5J&#10;MDsbdleN/75bEHqbj+85q81oe3VjHzonGpaLDBRL7UwnjYbT8WP+BipEEkO9E9bw4ACb9XSyotK4&#10;u+z5doiNSiESStLQxjiUiKFu2VJYuIElcWfnLcUEfYPG0z2F2x7zLHtFS52khpYGrlquL4er1VAV&#10;j8wvq2/8IsT+WOT57vxjtX6Zjdt3UJHH+C9+uj9Nmp8X8PdMug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LdSrBAAAA3AAAAA8AAAAAAAAAAAAAAAAAmAIAAGRycy9kb3du&#10;cmV2LnhtbFBLBQYAAAAABAAEAPUAAACGAwAAAAA=&#10;" stroked="f"/>
                <v:oval id="Oval 228" o:spid="_x0000_s1043" style="position:absolute;left:6686;top:3274;width:1036;height:1037;rotation:24282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/8sgA&#10;AADcAAAADwAAAGRycy9kb3ducmV2LnhtbESPQWvCQBCF74X+h2UKvRTdVEqR6CpqsRQs0qgHj2N2&#10;TILZ2ZDdxtRf3zkUepvhvXnvm+m8d7XqqA2VZwPPwwQUce5txYWBw349GIMKEdli7ZkM/FCA+ez+&#10;boqp9VfOqNvFQkkIhxQNlDE2qdYhL8lhGPqGWLSzbx1GWdtC2xavEu5qPUqSV+2wYmkosaFVSfll&#10;9+0MrJf159Px5fa2/XqP2Thbnbr9YWPM40O/mICK1Md/89/1hxX8kdDKMzKBnv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rL/yyAAAANwAAAAPAAAAAAAAAAAAAAAAAJgCAABk&#10;cnMvZG93bnJldi54bWxQSwUGAAAAAAQABAD1AAAAjQMAAAAA&#10;" stroked="f" strokecolor="#d8d8d8 [2732]" strokeweight=".5pt">
                  <v:fill color2="#abd8ef" rotate="t" angle="45" focus="100%" type="gradient"/>
                  <v:stroke dashstyle="dash"/>
                </v:oval>
                <v:oval id="Oval 229" o:spid="_x0000_s1044" style="position:absolute;left:6316;top:3610;width:1357;height:13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hEw8EA&#10;AADcAAAADwAAAGRycy9kb3ducmV2LnhtbERPTWvCQBC9F/wPywje6sQctI2uUiKC0EurPXgcsmMS&#10;mp0Nu6vGf98tCN7m8T5ntRlsp67sQ+tEw2yagWKpnGml1vBz3L2+gQqRxFDnhDXcOcBmPXpZUWHc&#10;Tb75eoi1SiESCtLQxNgXiKFq2FKYup4lcWfnLcUEfY3G0y2F2w7zLJujpVZSQ0M9lw1Xv4eL1VAu&#10;7pmflV/4SYjdcZHn2/PJaj0ZDx9LUJGH+BQ/3HuT5ufv8P9Mug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YRMPBAAAA3AAAAA8AAAAAAAAAAAAAAAAAmAIAAGRycy9kb3du&#10;cmV2LnhtbFBLBQYAAAAABAAEAPUAAACGAwAAAAA=&#10;" stroked="f"/>
                <v:oval id="Oval 230" o:spid="_x0000_s1045" style="position:absolute;left:7308;top:3541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TnyMMA&#10;AADcAAAADwAAAGRycy9kb3ducmV2LnhtbESPT0/DMAzF70j7DpGRuKAthUowlWXTxB+JK2Pa2WtM&#10;G9E4VRK69NvjAxI3W+/5vZ83u+IHNVFMLrCBu1UFirgN1nFn4Pj5tlyDShnZ4hCYDMyUYLddXG2w&#10;seHCHzQdcqckhFODBvqcx0br1PbkMa3CSCzaV4ges6yx0zbiRcL9oO+r6kF7dCwNPY703FP7ffjx&#10;BqZjPJU4O/c4znU5v9Sv/hYrY26uy/4JVKaS/81/1+9W8GvBl2dkAr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TnyMMAAADcAAAADwAAAAAAAAAAAAAAAACYAgAAZHJzL2Rv&#10;d25yZXYueG1sUEsFBgAAAAAEAAQA9QAAAIgDAAAAAA==&#10;" stroked="f"/>
                <v:oval id="Oval 231" o:spid="_x0000_s1046" style="position:absolute;left:11829;top:4486;width:1799;height:1799;rotation:-385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Uh5b8A&#10;AADcAAAADwAAAGRycy9kb3ducmV2LnhtbERPS4vCMBC+L/gfwgje1tQVVqlG0cKCx62P+9CMbbCZ&#10;lCa21V+/WRC8zcf3nPV2sLXoqPXGsYLZNAFBXDhtuFRwPv18LkH4gKyxdkwKHuRhuxl9rDHVruec&#10;umMoRQxhn6KCKoQmldIXFVn0U9cQR+7qWoshwraUusU+httafiXJt7RoODZU2FBWUXE73q2C7mn5&#10;sL9cn03/m2OeLcz5kRmlJuNhtwIRaAhv8ct90HH+fAb/z8QL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dSHlvwAAANwAAAAPAAAAAAAAAAAAAAAAAJgCAABkcnMvZG93bnJl&#10;di54bWxQSwUGAAAAAAQABAD1AAAAhAMAAAAA&#10;" stroked="f"/>
                <v:oval id="Oval 232" o:spid="_x0000_s1047" style="position:absolute;left:10622;top:4797;width:1799;height:1799;rotation:-385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e/kr8A&#10;AADcAAAADwAAAGRycy9kb3ducmV2LnhtbERPTYvCMBC9C/6HMAt703RdcKUaRQsLHq2r96EZ22Az&#10;KU22rf56Iwje5vE+Z7UZbC06ar1xrOBrmoAgLpw2XCo4/f1OFiB8QNZYOyYFN/KwWY9HK0y16zmn&#10;7hhKEUPYp6igCqFJpfRFRRb91DXEkbu41mKIsC2lbrGP4baWsySZS4uGY0OFDWUVFdfjv1XQ3S3v&#10;d+fLvekPOebZjzndMqPU58ewXYIINIS3+OXe6zj/ewbPZ+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p7+SvwAAANwAAAAPAAAAAAAAAAAAAAAAAJgCAABkcnMvZG93bnJl&#10;di54bWxQSwUGAAAAAAQABAD1AAAAhAMAAAAA&#10;" stroked="f"/>
                <v:oval id="Oval 233" o:spid="_x0000_s1048" style="position:absolute;left:9271;top:3914;width:956;height:956;rotation:1009402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7l78A&#10;AADcAAAADwAAAGRycy9kb3ducmV2LnhtbERPzYrCMBC+L/gOYQQvi6arUKQaRcSVvW7rAwzJ2Bab&#10;SUlirW9vhIW9zcf3O9v9aDsxkA+tYwVfiwwEsXam5VrBpfqer0GEiGywc0wKnhRgv5t8bLEw7sG/&#10;NJSxFimEQ4EKmhj7QsqgG7IYFq4nTtzVeYsxQV9L4/GRwm0nl1mWS4stp4YGezo2pG/l3SpYV0Pl&#10;jL1pry+nivLzvcyvn0rNpuNhAyLSGP/Ff+4fk+avVvB+Jl0gd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wPuXvwAAANwAAAAPAAAAAAAAAAAAAAAAAJgCAABkcnMvZG93bnJl&#10;di54bWxQSwUGAAAAAAQABAD1AAAAhAMAAAAA&#10;" stroked="f" strokecolor="#d8d8d8 [2732]" strokeweight=".5pt">
                  <v:fill color2="#abd8ef" rotate="t" angle="45" focus="100%" type="gradient"/>
                  <v:stroke dashstyle="dash"/>
                </v:oval>
                <v:oval id="Oval 234" o:spid="_x0000_s1049" style="position:absolute;left:9009;top:4061;width:2276;height:2276;rotation:-385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KCfcAA&#10;AADcAAAADwAAAGRycy9kb3ducmV2LnhtbERPTWvCQBC9C/0PyxS86ca2aEldRQMFj43G+5Adk8Xs&#10;bMhuk+ivdwsFb/N4n7PejrYRPXXeOFawmCcgiEunDVcKitP37BOED8gaG8ek4EYetpuXyRpT7QbO&#10;qT+GSsQQ9ikqqENoUyl9WZNFP3ctceQurrMYIuwqqTscYrht5FuSLKVFw7Ghxpaymsrr8dcq6O+W&#10;D/vz5d4OPznm2coUt8woNX0dd18gAo3hKf53H3Sc//4Bf8/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KCfcAAAADcAAAADwAAAAAAAAAAAAAAAACYAgAAZHJzL2Rvd25y&#10;ZXYueG1sUEsFBgAAAAAEAAQA9QAAAIUDAAAAAA==&#10;" stroked="f"/>
                <v:oval id="Oval 235" o:spid="_x0000_s1050" style="position:absolute;left:8264;top:4214;width:1487;height:1487;rotation:-3852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4n5sAA&#10;AADcAAAADwAAAGRycy9kb3ducmV2LnhtbERPTWvCQBC9C/0PyxS86caWakldRQMFj43G+5Adk8Xs&#10;bMhuk+ivdwsFb/N4n7PejrYRPXXeOFawmCcgiEunDVcKitP37BOED8gaG8ek4EYetpuXyRpT7QbO&#10;qT+GSsQQ9ikqqENoUyl9WZNFP3ctceQurrMYIuwqqTscYrht5FuSLKVFw7Ghxpaymsrr8dcq6O+W&#10;D/vz5d4OPznm2coUt8woNX0dd18gAo3hKf53H3Sc//4Bf8/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4n5sAAAADcAAAADwAAAAAAAAAAAAAAAACYAgAAZHJzL2Rvd25y&#10;ZXYueG1sUEsFBgAAAAAEAAQA9QAAAIUDAAAAAA==&#10;" stroked="f"/>
                <v:oval id="Oval 236" o:spid="_x0000_s1051" style="position:absolute;left:4752;top:3028;width:2276;height:227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5GbMEA&#10;AADcAAAADwAAAGRycy9kb3ducmV2LnhtbERPS2vCQBC+C/0PyxS86cQIWlJXKSmC0Et9HHocsmMS&#10;mp0Nu6vGf+8WCt7m43vOajPYTl3Zh9aJhtk0A8VSOdNKreF03E7eQIVIYqhzwhruHGCzfhmtqDDu&#10;Jnu+HmKtUoiEgjQ0MfYFYqgathSmrmdJ3Nl5SzFBX6PxdEvhtsM8yxZoqZXU0FDPZcPV7+FiNZTL&#10;e+Zn5Td+EWJ3XOb55/nHaj1+HT7eQUUe4lP8796ZNH++gL9n0gW4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eRmzBAAAA3AAAAA8AAAAAAAAAAAAAAAAAmAIAAGRycy9kb3du&#10;cmV2LnhtbFBLBQYAAAAABAAEAPUAAACGAwAAAAA=&#10;" stroked="f"/>
                <w10:wrap anchorx="page" anchory="page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94816" behindDoc="0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9144000" cy="6400800"/>
                <wp:effectExtent l="9525" t="9525" r="9525" b="9525"/>
                <wp:wrapNone/>
                <wp:docPr id="107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0" cy="6400800"/>
                          <a:chOff x="720" y="1080"/>
                          <a:chExt cx="14400" cy="10080"/>
                        </a:xfrm>
                      </wpg:grpSpPr>
                      <wps:wsp>
                        <wps:cNvPr id="10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20" y="1080"/>
                            <a:ext cx="14400" cy="1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08"/>
                        <wps:cNvCnPr>
                          <a:cxnSpLocks noChangeShapeType="1"/>
                        </wps:cNvCnPr>
                        <wps:spPr bwMode="auto">
                          <a:xfrm>
                            <a:off x="720" y="1080"/>
                            <a:ext cx="14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342"/>
                        <wps:cNvCnPr>
                          <a:cxnSpLocks noChangeShapeType="1"/>
                        </wps:cNvCnPr>
                        <wps:spPr bwMode="auto">
                          <a:xfrm>
                            <a:off x="15120" y="1080"/>
                            <a:ext cx="0" cy="3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3B576" id="Group 375" o:spid="_x0000_s1026" style="position:absolute;margin-left:36pt;margin-top:54pt;width:10in;height:7in;z-index:252194816;mso-position-horizontal-relative:page;mso-position-vertical-relative:page" coordorigin="720,1080" coordsize="14400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" o:allowincell="f">
                <v:rect id="Rectangle 107" o:spid="_x0000_s1027" style="position:absolute;left:720;top:1080;width:14400;height:10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G9sYA&#10;AADcAAAADwAAAGRycy9kb3ducmV2LnhtbESPQWvCQBCF74X+h2UKvdWNKVSJrlIChdKD1OihvY3Z&#10;MRubnQ3ZrcZ/7xwKvc3w3rz3zXI9+k6daYhtYAPTSQaKuA625cbAfvf2NAcVE7LFLjAZuFKE9er+&#10;bomFDRfe0rlKjZIQjgUacCn1hdaxduQxTkJPLNoxDB6TrEOj7YAXCfedzrPsRXtsWRoc9lQ6qn+q&#10;X2/ga5bn5eaz2s1O0+/nuQvVxwFLYx4fxtcFqERj+jf/Xb9bwc+EVp6RCf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OG9sYAAADcAAAADwAAAAAAAAAAAAAAAACYAgAAZHJz&#10;L2Rvd25yZXYueG1sUEsFBgAAAAAEAAQA9QAAAIsDAAAAAA==&#10;" filled="f" strokecolor="#d8d8d8 [2732]">
                  <v:stroke dashstyle="dash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8" o:spid="_x0000_s1028" type="#_x0000_t32" style="position:absolute;left:720;top:1080;width:14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ktsEAAADcAAAADwAAAGRycy9kb3ducmV2LnhtbERPTYvCMBC9C/sfwix4EU10QbTbVEQR&#10;FjxpxfPQjG3ZZlKaqNVfv1kQvM3jfU666m0jbtT52rGG6USBIC6cqbnUcMp34wUIH5ANNo5Jw4M8&#10;rLKPQYqJcXc+0O0YShFD2CeooQqhTaT0RUUW/cS1xJG7uM5iiLArpenwHsNtI2dKzaXFmmNDhS1t&#10;Kip+j1erYacO/f78zEftdn4575eq+HJPr/Xws19/gwjUh7f45f4xcb5awv8z8QKZ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AuS2wQAAANwAAAAPAAAAAAAAAAAAAAAA&#10;AKECAABkcnMvZG93bnJldi54bWxQSwUGAAAAAAQABAD5AAAAjwMAAAAA&#10;" strokecolor="white [3212]">
                  <v:stroke dashstyle="dash"/>
                </v:shape>
                <v:shape id="AutoShape 342" o:spid="_x0000_s1029" type="#_x0000_t32" style="position:absolute;left:15120;top:1080;width:0;height:3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Hb9sQAAADcAAAADwAAAGRycy9kb3ducmV2LnhtbESPQYvCMBCF74L/IYywF9HEFWStRhEX&#10;QfCkLp6HZmyLzaQ0Wa3+euewsLcZ3pv3vlmuO1+rO7WxCmxhMjagiPPgKi4s/Jx3oy9QMSE7rAOT&#10;hSdFWK/6vSVmLjz4SPdTKpSEcMzQQplSk2kd85I8xnFoiEW7htZjkrUttGvxIeG+1p/GzLTHiqWh&#10;xIa2JeW306+3sDPH7nB5nYfN9+x6OcxNPg2vaO3HoNssQCXq0r/573rvBH8i+PKMTK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4dv2xAAAANwAAAAPAAAAAAAAAAAA&#10;AAAAAKECAABkcnMvZG93bnJldi54bWxQSwUGAAAAAAQABAD5AAAAkgMAAAAA&#10;" strokecolor="white [3212]">
                  <v:stroke dashstyle="dash"/>
                </v:shape>
                <w10:wrap anchorx="page" anchory="page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52832" behindDoc="0" locked="0" layoutInCell="0" allowOverlap="1">
                <wp:simplePos x="0" y="0"/>
                <wp:positionH relativeFrom="page">
                  <wp:posOffset>5336540</wp:posOffset>
                </wp:positionH>
                <wp:positionV relativeFrom="page">
                  <wp:posOffset>4203700</wp:posOffset>
                </wp:positionV>
                <wp:extent cx="730885" cy="2089785"/>
                <wp:effectExtent l="12065" t="31750" r="9525" b="12065"/>
                <wp:wrapNone/>
                <wp:docPr id="101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" cy="2089785"/>
                          <a:chOff x="8404" y="6620"/>
                          <a:chExt cx="1151" cy="3291"/>
                        </a:xfrm>
                      </wpg:grpSpPr>
                      <wps:wsp>
                        <wps:cNvPr id="102" name="Freeform 293"/>
                        <wps:cNvSpPr>
                          <a:spLocks/>
                        </wps:cNvSpPr>
                        <wps:spPr bwMode="auto">
                          <a:xfrm>
                            <a:off x="8767" y="7780"/>
                            <a:ext cx="788" cy="2131"/>
                          </a:xfrm>
                          <a:custGeom>
                            <a:avLst/>
                            <a:gdLst>
                              <a:gd name="T0" fmla="*/ 530 w 1244"/>
                              <a:gd name="T1" fmla="*/ 0 h 3364"/>
                              <a:gd name="T2" fmla="*/ 968 w 1244"/>
                              <a:gd name="T3" fmla="*/ 3364 h 3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4" h="3364">
                                <a:moveTo>
                                  <a:pt x="530" y="0"/>
                                </a:moveTo>
                                <a:cubicBezTo>
                                  <a:pt x="1244" y="1520"/>
                                  <a:pt x="0" y="2315"/>
                                  <a:pt x="968" y="33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266"/>
                        <wps:cNvSpPr>
                          <a:spLocks noChangeArrowheads="1"/>
                        </wps:cNvSpPr>
                        <wps:spPr bwMode="auto">
                          <a:xfrm rot="-581743">
                            <a:off x="8527" y="6620"/>
                            <a:ext cx="946" cy="115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276"/>
                        <wps:cNvSpPr>
                          <a:spLocks noChangeArrowheads="1"/>
                        </wps:cNvSpPr>
                        <wps:spPr bwMode="auto">
                          <a:xfrm rot="21018257" flipV="1">
                            <a:off x="9030" y="7750"/>
                            <a:ext cx="148" cy="11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rc 359"/>
                        <wps:cNvSpPr>
                          <a:spLocks/>
                        </wps:cNvSpPr>
                        <wps:spPr bwMode="auto">
                          <a:xfrm flipV="1">
                            <a:off x="9031" y="7350"/>
                            <a:ext cx="110" cy="426"/>
                          </a:xfrm>
                          <a:custGeom>
                            <a:avLst/>
                            <a:gdLst>
                              <a:gd name="G0" fmla="+- 0 0 0"/>
                              <a:gd name="G1" fmla="+- 21574 0 0"/>
                              <a:gd name="G2" fmla="+- 21600 0 0"/>
                              <a:gd name="T0" fmla="*/ 1057 w 5489"/>
                              <a:gd name="T1" fmla="*/ 0 h 21574"/>
                              <a:gd name="T2" fmla="*/ 5489 w 5489"/>
                              <a:gd name="T3" fmla="*/ 683 h 21574"/>
                              <a:gd name="T4" fmla="*/ 0 w 5489"/>
                              <a:gd name="T5" fmla="*/ 21574 h 21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89" h="21574" fill="none" extrusionOk="0">
                                <a:moveTo>
                                  <a:pt x="1057" y="-1"/>
                                </a:moveTo>
                                <a:cubicBezTo>
                                  <a:pt x="2554" y="73"/>
                                  <a:pt x="4039" y="302"/>
                                  <a:pt x="5488" y="683"/>
                                </a:cubicBezTo>
                              </a:path>
                              <a:path w="5489" h="21574" stroke="0" extrusionOk="0">
                                <a:moveTo>
                                  <a:pt x="1057" y="-1"/>
                                </a:moveTo>
                                <a:cubicBezTo>
                                  <a:pt x="2554" y="73"/>
                                  <a:pt x="4039" y="302"/>
                                  <a:pt x="5488" y="683"/>
                                </a:cubicBezTo>
                                <a:lnTo>
                                  <a:pt x="0" y="215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96"/>
                        <wps:cNvSpPr>
                          <a:spLocks/>
                        </wps:cNvSpPr>
                        <wps:spPr bwMode="auto">
                          <a:xfrm>
                            <a:off x="8404" y="7775"/>
                            <a:ext cx="651" cy="316"/>
                          </a:xfrm>
                          <a:custGeom>
                            <a:avLst/>
                            <a:gdLst>
                              <a:gd name="T0" fmla="*/ 0 w 1027"/>
                              <a:gd name="T1" fmla="*/ 295 h 499"/>
                              <a:gd name="T2" fmla="*/ 327 w 1027"/>
                              <a:gd name="T3" fmla="*/ 400 h 499"/>
                              <a:gd name="T4" fmla="*/ 405 w 1027"/>
                              <a:gd name="T5" fmla="*/ 182 h 499"/>
                              <a:gd name="T6" fmla="*/ 618 w 1027"/>
                              <a:gd name="T7" fmla="*/ 486 h 499"/>
                              <a:gd name="T8" fmla="*/ 1027 w 1027"/>
                              <a:gd name="T9" fmla="*/ 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7" h="499">
                                <a:moveTo>
                                  <a:pt x="0" y="295"/>
                                </a:moveTo>
                                <a:cubicBezTo>
                                  <a:pt x="127" y="173"/>
                                  <a:pt x="409" y="310"/>
                                  <a:pt x="327" y="400"/>
                                </a:cubicBezTo>
                                <a:cubicBezTo>
                                  <a:pt x="244" y="491"/>
                                  <a:pt x="151" y="223"/>
                                  <a:pt x="405" y="182"/>
                                </a:cubicBezTo>
                                <a:cubicBezTo>
                                  <a:pt x="659" y="141"/>
                                  <a:pt x="709" y="473"/>
                                  <a:pt x="618" y="486"/>
                                </a:cubicBezTo>
                                <a:cubicBezTo>
                                  <a:pt x="527" y="499"/>
                                  <a:pt x="568" y="100"/>
                                  <a:pt x="1027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3219F" id="Group 361" o:spid="_x0000_s1026" style="position:absolute;margin-left:420.2pt;margin-top:331pt;width:57.55pt;height:164.55pt;z-index:252152832;mso-position-horizontal-relative:page;mso-position-vertical-relative:page" coordorigin="8404,6620" coordsize="115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" o:allowincell="f">
                <v:shape id="Freeform 293" o:spid="_x0000_s1027" style="position:absolute;left:8767;top:7780;width:788;height:2131;visibility:visible;mso-wrap-style:square;v-text-anchor:top" coordsize="1244,3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WhHMMA&#10;AADcAAAADwAAAGRycy9kb3ducmV2LnhtbERPyWrDMBC9B/oPYgq9JZJNCcGNEtpSQy6BZjm0t6k1&#10;sYytkbHUxP37KhDIbR5vneV6dJ040xAazxqymQJBXHnTcK3heCinCxAhIhvsPJOGPwqwXj1MllgY&#10;f+EdnfexFimEQ4EabIx9IWWoLDkMM98TJ+7kB4cxwaGWZsBLCnedzJWaS4cNpwaLPb1bqtr9r9Pw&#10;U21s9vZ9Yvv5sX0uvw52q1qr9dPj+PoCItIY7+Kbe2PSfJXD9Zl0gV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WhHMMAAADcAAAADwAAAAAAAAAAAAAAAACYAgAAZHJzL2Rv&#10;d25yZXYueG1sUEsFBgAAAAAEAAQA9QAAAIgDAAAAAA==&#10;" path="m530,c1244,1520,,2315,968,3364e" filled="f" strokecolor="gray [1629]" strokeweight=".5pt">
                  <v:path arrowok="t" o:connecttype="custom" o:connectlocs="336,0;613,2131" o:connectangles="0,0"/>
                </v:shape>
                <v:oval id="Oval 266" o:spid="_x0000_s1028" style="position:absolute;left:8527;top:6620;width:946;height:1154;rotation:-63541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qvsIA&#10;AADcAAAADwAAAGRycy9kb3ducmV2LnhtbERPTWsCMRC9F/wPYYTeaqKiyGoUsZUKHqTag8dhM+4u&#10;biZLEne3/74RCr3N433OatPbWrTkQ+VYw3ikQBDnzlRcaPi+7N8WIEJENlg7Jg0/FGCzHrysMDOu&#10;4y9qz7EQKYRDhhrKGJtMypCXZDGMXEOcuJvzFmOCvpDGY5fCbS0nSs2lxYpTQ4kN7UrK7+eH1dAv&#10;8ORn+bVTH5fx+yc+TvPJsdX6ddhvlyAi9fFf/Oc+mDRfT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XGq+wgAAANwAAAAPAAAAAAAAAAAAAAAAAJgCAABkcnMvZG93&#10;bnJldi54bWxQSwUGAAAAAAQABAD1AAAAhwMAAAAA&#10;" fillcolor="#ea157a [3205]" stroked="f" strokecolor="#d8d8d8 [2732]" strokeweight=".5pt">
                  <v:fill color2="#f6a1c9 [1301]" rotate="t" angle="45" focus="50%" type="gradient"/>
                  <v:stroke dashstyle="dash"/>
                </v:oval>
                <v:shape id="AutoShape 276" o:spid="_x0000_s1029" style="position:absolute;left:9030;top:7750;width:148;height:110;rotation:635418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jxtcIA&#10;AADcAAAADwAAAGRycy9kb3ducmV2LnhtbERPzWrCQBC+F3yHZQQvRTeKFImuIpaQ3oomDzBkxySY&#10;nQ27a5L26buFQm/z8f3O4TSZTgzkfGtZwXqVgCCurG65VlAW2XIHwgdkjZ1lUvBFHk7H2csBU21H&#10;vtJwC7WIIexTVNCE0KdS+qohg35le+LI3a0zGCJ0tdQOxxhuOrlJkjdpsOXY0GBPl4aqx+1pFLjX&#10;rC7u+SXbXT/5Hdel/c7HrVKL+XTegwg0hX/xn/tDx/nJFn6fiRfI4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PG1wgAAANwAAAAPAAAAAAAAAAAAAAAAAJgCAABkcnMvZG93&#10;bnJldi54bWxQSwUGAAAAAAQABAD1AAAAhwMAAAAA&#10;" path="m,l5400,21600r10800,l21600,,,xe" fillcolor="#f272ae [1941]" stroked="f">
                  <v:stroke joinstyle="miter"/>
                  <v:path o:connecttype="custom" o:connectlocs="130,55;74,110;19,55;74,0" o:connectangles="0,0,0,0" textboxrect="4524,4516,17076,17084"/>
                </v:shape>
                <v:shape id="Arc 359" o:spid="_x0000_s1030" style="position:absolute;left:9031;top:7350;width:110;height:426;flip:y;visibility:visible;mso-wrap-style:square;v-text-anchor:top" coordsize="5489,21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y3FsAA&#10;AADcAAAADwAAAGRycy9kb3ducmV2LnhtbERPTYvCMBC9L/gfwgje1lRBWapRRBREkLIqgrehGdti&#10;M6lJ1PrvjbCwt3m8z5nOW1OLBzlfWVYw6CcgiHOrKy4UHA/r7x8QPiBrrC2Tghd5mM86X1NMtX3y&#10;Lz32oRAxhH2KCsoQmlRKn5dk0PdtQxy5i3UGQ4SukNrhM4abWg6TZCwNVhwbSmxoWVJ+3d+NgjPb&#10;882cdpRdd656rbZZuGRSqV63XUxABGrDv/jPvdFxfjKCzzPx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y3FsAAAADcAAAADwAAAAAAAAAAAAAAAACYAgAAZHJzL2Rvd25y&#10;ZXYueG1sUEsFBgAAAAAEAAQA9QAAAIUDAAAAAA==&#10;" path="m1057,-1nfc2554,73,4039,302,5488,683em1057,-1nsc2554,73,4039,302,5488,683l,21574,1057,-1xe" filled="f" strokecolor="gray [1629]" strokeweight=".5pt">
                  <v:path arrowok="t" o:extrusionok="f" o:connecttype="custom" o:connectlocs="21,0;110,13;0,426" o:connectangles="0,0,0"/>
                </v:shape>
                <v:shape id="Freeform 296" o:spid="_x0000_s1031" style="position:absolute;left:8404;top:7775;width:651;height:316;visibility:visible;mso-wrap-style:square;v-text-anchor:top" coordsize="1027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E7n8MA&#10;AADcAAAADwAAAGRycy9kb3ducmV2LnhtbERPTYvCMBC9C/sfwix403QVRKtRVmXFgxd1YT2OzdgW&#10;k0lpslr99UYQvM3jfc5k1lgjLlT70rGCr24CgjhzuuRcwe/+pzME4QOyRuOYFNzIw2z60Zpgqt2V&#10;t3TZhVzEEPYpKihCqFIpfVaQRd91FXHkTq62GCKsc6lrvMZwa2QvSQbSYsmxocCKFgVl592/VbA0&#10;85EZ9hajQ3P6m/ePm322XN2Van8232MQgZrwFr/cax3nJwN4PhM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E7n8MAAADcAAAADwAAAAAAAAAAAAAAAACYAgAAZHJzL2Rv&#10;d25yZXYueG1sUEsFBgAAAAAEAAQA9QAAAIgDAAAAAA==&#10;" path="m,295c127,173,409,310,327,400,244,491,151,223,405,182,659,141,709,473,618,486,527,499,568,100,1027,e" filled="f" strokecolor="gray [1629]" strokeweight=".5pt">
                  <v:path arrowok="t" o:connecttype="custom" o:connectlocs="0,187;207,253;257,115;392,308;651,0" o:connectangles="0,0,0,0,0"/>
                </v:shape>
                <w10:wrap anchorx="page" anchory="page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45664" behindDoc="0" locked="0" layoutInCell="0" allowOverlap="1">
                <wp:simplePos x="0" y="0"/>
                <wp:positionH relativeFrom="page">
                  <wp:posOffset>8444230</wp:posOffset>
                </wp:positionH>
                <wp:positionV relativeFrom="page">
                  <wp:posOffset>1979930</wp:posOffset>
                </wp:positionV>
                <wp:extent cx="1032510" cy="3062605"/>
                <wp:effectExtent l="5080" t="8255" r="10160" b="34290"/>
                <wp:wrapNone/>
                <wp:docPr id="95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2510" cy="3062605"/>
                          <a:chOff x="13298" y="3118"/>
                          <a:chExt cx="1626" cy="4823"/>
                        </a:xfrm>
                      </wpg:grpSpPr>
                      <wps:wsp>
                        <wps:cNvPr id="96" name="Freeform 302"/>
                        <wps:cNvSpPr>
                          <a:spLocks/>
                        </wps:cNvSpPr>
                        <wps:spPr bwMode="auto">
                          <a:xfrm rot="21020856" flipH="1">
                            <a:off x="13585" y="4821"/>
                            <a:ext cx="1154" cy="3120"/>
                          </a:xfrm>
                          <a:custGeom>
                            <a:avLst/>
                            <a:gdLst>
                              <a:gd name="T0" fmla="*/ 530 w 1244"/>
                              <a:gd name="T1" fmla="*/ 0 h 3364"/>
                              <a:gd name="T2" fmla="*/ 968 w 1244"/>
                              <a:gd name="T3" fmla="*/ 3364 h 3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4" h="3364">
                                <a:moveTo>
                                  <a:pt x="530" y="0"/>
                                </a:moveTo>
                                <a:cubicBezTo>
                                  <a:pt x="1244" y="1520"/>
                                  <a:pt x="0" y="2315"/>
                                  <a:pt x="968" y="33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305"/>
                        <wps:cNvSpPr>
                          <a:spLocks noChangeArrowheads="1"/>
                        </wps:cNvSpPr>
                        <wps:spPr bwMode="auto">
                          <a:xfrm rot="2598" flipH="1" flipV="1">
                            <a:off x="13852" y="4780"/>
                            <a:ext cx="216" cy="163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accent5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304"/>
                        <wps:cNvSpPr>
                          <a:spLocks noChangeArrowheads="1"/>
                        </wps:cNvSpPr>
                        <wps:spPr bwMode="auto">
                          <a:xfrm rot="2598" flipH="1">
                            <a:off x="13298" y="3118"/>
                            <a:ext cx="1384" cy="169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5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rc 356"/>
                        <wps:cNvSpPr>
                          <a:spLocks/>
                        </wps:cNvSpPr>
                        <wps:spPr bwMode="auto">
                          <a:xfrm flipV="1">
                            <a:off x="13898" y="4057"/>
                            <a:ext cx="134" cy="747"/>
                          </a:xfrm>
                          <a:custGeom>
                            <a:avLst/>
                            <a:gdLst>
                              <a:gd name="G0" fmla="+- 2267 0 0"/>
                              <a:gd name="G1" fmla="+- 21600 0 0"/>
                              <a:gd name="G2" fmla="+- 21600 0 0"/>
                              <a:gd name="T0" fmla="*/ 0 w 3814"/>
                              <a:gd name="T1" fmla="*/ 119 h 21600"/>
                              <a:gd name="T2" fmla="*/ 3814 w 3814"/>
                              <a:gd name="T3" fmla="*/ 55 h 21600"/>
                              <a:gd name="T4" fmla="*/ 2267 w 381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14" h="21600" fill="none" extrusionOk="0">
                                <a:moveTo>
                                  <a:pt x="0" y="119"/>
                                </a:moveTo>
                                <a:cubicBezTo>
                                  <a:pt x="753" y="39"/>
                                  <a:pt x="1509" y="0"/>
                                  <a:pt x="2267" y="0"/>
                                </a:cubicBezTo>
                                <a:cubicBezTo>
                                  <a:pt x="2783" y="0"/>
                                  <a:pt x="3299" y="18"/>
                                  <a:pt x="3813" y="55"/>
                                </a:cubicBezTo>
                              </a:path>
                              <a:path w="3814" h="21600" stroke="0" extrusionOk="0">
                                <a:moveTo>
                                  <a:pt x="0" y="119"/>
                                </a:moveTo>
                                <a:cubicBezTo>
                                  <a:pt x="753" y="39"/>
                                  <a:pt x="1509" y="0"/>
                                  <a:pt x="2267" y="0"/>
                                </a:cubicBezTo>
                                <a:cubicBezTo>
                                  <a:pt x="2783" y="0"/>
                                  <a:pt x="3299" y="18"/>
                                  <a:pt x="3813" y="55"/>
                                </a:cubicBezTo>
                                <a:lnTo>
                                  <a:pt x="226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03"/>
                        <wps:cNvSpPr>
                          <a:spLocks/>
                        </wps:cNvSpPr>
                        <wps:spPr bwMode="auto">
                          <a:xfrm>
                            <a:off x="14036" y="4804"/>
                            <a:ext cx="888" cy="365"/>
                          </a:xfrm>
                          <a:custGeom>
                            <a:avLst/>
                            <a:gdLst>
                              <a:gd name="T0" fmla="*/ 888 w 888"/>
                              <a:gd name="T1" fmla="*/ 92 h 365"/>
                              <a:gd name="T2" fmla="*/ 605 w 888"/>
                              <a:gd name="T3" fmla="*/ 238 h 365"/>
                              <a:gd name="T4" fmla="*/ 500 w 888"/>
                              <a:gd name="T5" fmla="*/ 51 h 365"/>
                              <a:gd name="T6" fmla="*/ 353 w 888"/>
                              <a:gd name="T7" fmla="*/ 362 h 365"/>
                              <a:gd name="T8" fmla="*/ 0 w 888"/>
                              <a:gd name="T9" fmla="*/ 0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365">
                                <a:moveTo>
                                  <a:pt x="888" y="92"/>
                                </a:moveTo>
                                <a:cubicBezTo>
                                  <a:pt x="753" y="0"/>
                                  <a:pt x="516" y="169"/>
                                  <a:pt x="605" y="238"/>
                                </a:cubicBezTo>
                                <a:cubicBezTo>
                                  <a:pt x="696" y="309"/>
                                  <a:pt x="739" y="49"/>
                                  <a:pt x="500" y="51"/>
                                </a:cubicBezTo>
                                <a:cubicBezTo>
                                  <a:pt x="260" y="54"/>
                                  <a:pt x="267" y="365"/>
                                  <a:pt x="353" y="362"/>
                                </a:cubicBezTo>
                                <a:cubicBezTo>
                                  <a:pt x="437" y="360"/>
                                  <a:pt x="436" y="2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95951" id="Group 358" o:spid="_x0000_s1026" style="position:absolute;margin-left:664.9pt;margin-top:155.9pt;width:81.3pt;height:241.15pt;z-index:252145664;mso-position-horizontal-relative:page;mso-position-vertical-relative:page" coordorigin="13298,3118" coordsize="1626,4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" o:allowincell="f">
                <v:shape id="Freeform 302" o:spid="_x0000_s1027" style="position:absolute;left:13585;top:4821;width:1154;height:3120;rotation:632580fd;flip:x;visibility:visible;mso-wrap-style:square;v-text-anchor:top" coordsize="1244,3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G18MA&#10;AADbAAAADwAAAGRycy9kb3ducmV2LnhtbESPT4vCMBTE78J+h/AWvGm6IuJWo6yCfw6LYFc8P5pn&#10;W2xeSpPa6qffCILHYWZ+w8yXnSnFjWpXWFbwNYxAEKdWF5wpOP1tBlMQziNrLC2Tgjs5WC4+enOM&#10;tW35SLfEZyJA2MWoIPe+iqV0aU4G3dBWxMG72NqgD7LOpK6xDXBTylEUTaTBgsNCjhWtc0qvSWMU&#10;nHG3+j2sHlt7bBtsRvY6lvtIqf5n9zMD4anz7/CrvdcKvi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EG18MAAADbAAAADwAAAAAAAAAAAAAAAACYAgAAZHJzL2Rv&#10;d25yZXYueG1sUEsFBgAAAAAEAAQA9QAAAIgDAAAAAA==&#10;" path="m530,c1244,1520,,2315,968,3364e" filled="f" strokecolor="gray [1629]" strokeweight=".5pt">
                  <v:path arrowok="t" o:connecttype="custom" o:connectlocs="492,0;898,3120" o:connectangles="0,0"/>
                </v:shape>
                <v:shape id="AutoShape 305" o:spid="_x0000_s1028" style="position:absolute;left:13852;top:4780;width:216;height:163;rotation:2838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1JcYA&#10;AADbAAAADwAAAGRycy9kb3ducmV2LnhtbESP0WrCQBRE3wv+w3IF3+pGLVpT15AIig+VUvUDbrO3&#10;SZrs3ZBdTfr33UKhj8PMnGE2yWAacafOVZYVzKYRCOLc6ooLBdfL/vEZhPPIGhvLpOCbHCTb0cMG&#10;Y217fqf72RciQNjFqKD0vo2ldHlJBt3UtsTB+7SdQR9kV0jdYR/gppHzKFpKgxWHhRJb2pWU1+eb&#10;UZD6r7pY9DI7HF+fTrPb28cyu6yUmoyH9AWEp8H/h//aR61gvYLfL+EH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O1JcYAAADbAAAADwAAAAAAAAAAAAAAAACYAgAAZHJz&#10;L2Rvd25yZXYueG1sUEsFBgAAAAAEAAQA9QAAAIsDAAAAAA==&#10;" path="m,l5400,21600r10800,l21600,,,xe" fillcolor="#738ac8 [3208]" stroked="f" strokecolor="#d8d8d8 [2732]" strokeweight=".5pt">
                  <v:fill color2="#c7d0e9 [1304]" rotate="t" angle="45" focus="50%" type="gradient"/>
                  <v:stroke dashstyle="dash" joinstyle="miter"/>
                  <v:path o:connecttype="custom" o:connectlocs="189,82;108,163;27,82;108,0" o:connectangles="0,0,0,0" textboxrect="4500,4506,17100,17094"/>
                </v:shape>
                <v:oval id="Oval 304" o:spid="_x0000_s1029" style="position:absolute;left:13298;top:3118;width:1384;height:1690;rotation:-283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0F8MA&#10;AADbAAAADwAAAGRycy9kb3ducmV2LnhtbERPTU/CQBC9k/gfNmPixcgWYw1WFkI0JHjgAOKht7E7&#10;ttXubLO7QPn3zMGE48v7ni0G16kjhdh6NjAZZ6CIK29brg3sP1cPU1AxIVvsPJOBM0VYzG9GMyys&#10;P/GWjrtUKwnhWKCBJqW+0DpWDTmMY98TC/fjg8MkMNTaBjxJuOv0Y5Y9a4ctS0ODPb01VP3tDk56&#10;zx+b8vfrPZT7fHr/RCn/Xpe5MXe3w/IVVKIhXcX/7rU18CJj5Yv8AD2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j0F8MAAADbAAAADwAAAAAAAAAAAAAAAACYAgAAZHJzL2Rv&#10;d25yZXYueG1sUEsFBgAAAAAEAAQA9QAAAIgDAAAAAA==&#10;" fillcolor="#738ac8 [3208]" stroked="f" strokecolor="#d8d8d8 [2732]" strokeweight=".5pt">
                  <v:fill color2="#c7d0e9 [1304]" rotate="t" angle="45" focus="50%" type="gradient"/>
                  <v:stroke dashstyle="dash"/>
                </v:oval>
                <v:shape id="Arc 356" o:spid="_x0000_s1030" style="position:absolute;left:13898;top:4057;width:134;height:747;flip:y;visibility:visible;mso-wrap-style:square;v-text-anchor:top" coordsize="381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ac8AA&#10;AADbAAAADwAAAGRycy9kb3ducmV2LnhtbESPzQrCMBCE74LvEFbwpqkeRKtRSkHwoAd/QLwtzdoW&#10;m01tota3N4LgcZiZb5jFqjWVeFLjSssKRsMIBHFmdcm5gtNxPZiCcB5ZY2WZFLzJwWrZ7Sww1vbF&#10;e3oefC4ChF2MCgrv61hKlxVk0A1tTRy8q20M+iCbXOoGXwFuKjmOook0WHJYKLCmtKDsdngYBRO5&#10;TS/5/bwjl5jrPs02ibtZpfq9NpmD8NT6f/jX3mgFsxl8v4Qf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Vac8AAAADbAAAADwAAAAAAAAAAAAAAAACYAgAAZHJzL2Rvd25y&#10;ZXYueG1sUEsFBgAAAAAEAAQA9QAAAIUDAAAAAA==&#10;" path="m,119nfc753,39,1509,,2267,v516,,1032,18,1546,55em,119nsc753,39,1509,,2267,v516,,1032,18,1546,55l2267,21600,,119xe" filled="f" strokecolor="gray [1629]" strokeweight=".5pt">
                  <v:path arrowok="t" o:extrusionok="f" o:connecttype="custom" o:connectlocs="0,4;134,2;80,747" o:connectangles="0,0,0"/>
                </v:shape>
                <v:shape id="Freeform 303" o:spid="_x0000_s1031" style="position:absolute;left:14036;top:4804;width:888;height:365;visibility:visible;mso-wrap-style:square;v-text-anchor:top" coordsize="888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4jKcYA&#10;AADcAAAADwAAAGRycy9kb3ducmV2LnhtbESPQU/DMAyF70j7D5EncWNJOTDULZvYRCUOCMFAaEer&#10;MW23xilJ2Lp/jw9I3Gy95/c+L9ej79WJYuoCWyhmBhRxHVzHjYWP9+rmHlTKyA77wGThQgnWq8nV&#10;EksXzvxGp11ulIRwKtFCm/NQap3qljymWRiIRfsK0WOWNTbaRTxLuO/1rTF32mPH0tDiQNuW6uPu&#10;x1uojsX3q+ke9y+fm/lcV8+HSxEP1l5Px4cFqExj/jf/XT85wTeCL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4jKcYAAADcAAAADwAAAAAAAAAAAAAAAACYAgAAZHJz&#10;L2Rvd25yZXYueG1sUEsFBgAAAAAEAAQA9QAAAIsDAAAAAA==&#10;" path="m888,92c753,,516,169,605,238,696,309,739,49,500,51,260,54,267,365,353,362,437,360,436,20,,e" filled="f" strokecolor="gray [1629]" strokeweight=".5pt">
                  <v:path arrowok="t" o:connecttype="custom" o:connectlocs="888,92;605,238;500,51;353,362;0,0" o:connectangles="0,0,0,0,0"/>
                </v:shape>
                <w10:wrap anchorx="page" anchory="page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38496" behindDoc="0" locked="0" layoutInCell="0" allowOverlap="1">
                <wp:simplePos x="0" y="0"/>
                <wp:positionH relativeFrom="page">
                  <wp:posOffset>4958715</wp:posOffset>
                </wp:positionH>
                <wp:positionV relativeFrom="page">
                  <wp:posOffset>964565</wp:posOffset>
                </wp:positionV>
                <wp:extent cx="1382395" cy="3169920"/>
                <wp:effectExtent l="5715" t="21590" r="21590" b="0"/>
                <wp:wrapNone/>
                <wp:docPr id="89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2395" cy="3169920"/>
                          <a:chOff x="7809" y="1519"/>
                          <a:chExt cx="2177" cy="4992"/>
                        </a:xfrm>
                      </wpg:grpSpPr>
                      <wps:wsp>
                        <wps:cNvPr id="90" name="Freeform 294"/>
                        <wps:cNvSpPr>
                          <a:spLocks/>
                        </wps:cNvSpPr>
                        <wps:spPr bwMode="auto">
                          <a:xfrm rot="754853" flipH="1">
                            <a:off x="7858" y="3360"/>
                            <a:ext cx="1475" cy="3151"/>
                          </a:xfrm>
                          <a:custGeom>
                            <a:avLst/>
                            <a:gdLst>
                              <a:gd name="T0" fmla="*/ 484 w 1359"/>
                              <a:gd name="T1" fmla="*/ 0 h 3491"/>
                              <a:gd name="T2" fmla="*/ 829 w 1359"/>
                              <a:gd name="T3" fmla="*/ 3491 h 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59" h="3491">
                                <a:moveTo>
                                  <a:pt x="484" y="0"/>
                                </a:moveTo>
                                <a:cubicBezTo>
                                  <a:pt x="0" y="1947"/>
                                  <a:pt x="1359" y="1797"/>
                                  <a:pt x="829" y="349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286"/>
                        <wps:cNvSpPr>
                          <a:spLocks noChangeArrowheads="1"/>
                        </wps:cNvSpPr>
                        <wps:spPr bwMode="auto">
                          <a:xfrm rot="120913" flipH="1" flipV="1">
                            <a:off x="9013" y="3425"/>
                            <a:ext cx="254" cy="158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265"/>
                        <wps:cNvSpPr>
                          <a:spLocks noChangeArrowheads="1"/>
                        </wps:cNvSpPr>
                        <wps:spPr bwMode="auto">
                          <a:xfrm rot="16373943" flipH="1">
                            <a:off x="8223" y="1669"/>
                            <a:ext cx="1914" cy="1613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91"/>
                        <wps:cNvSpPr>
                          <a:spLocks/>
                        </wps:cNvSpPr>
                        <wps:spPr bwMode="auto">
                          <a:xfrm rot="754853" flipH="1">
                            <a:off x="7809" y="3213"/>
                            <a:ext cx="1235" cy="763"/>
                          </a:xfrm>
                          <a:custGeom>
                            <a:avLst/>
                            <a:gdLst>
                              <a:gd name="T0" fmla="*/ 0 w 1137"/>
                              <a:gd name="T1" fmla="*/ 79 h 845"/>
                              <a:gd name="T2" fmla="*/ 628 w 1137"/>
                              <a:gd name="T3" fmla="*/ 27 h 845"/>
                              <a:gd name="T4" fmla="*/ 874 w 1137"/>
                              <a:gd name="T5" fmla="*/ 382 h 845"/>
                              <a:gd name="T6" fmla="*/ 688 w 1137"/>
                              <a:gd name="T7" fmla="*/ 271 h 845"/>
                              <a:gd name="T8" fmla="*/ 1082 w 1137"/>
                              <a:gd name="T9" fmla="*/ 297 h 845"/>
                              <a:gd name="T10" fmla="*/ 956 w 1137"/>
                              <a:gd name="T1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37" h="845">
                                <a:moveTo>
                                  <a:pt x="0" y="79"/>
                                </a:moveTo>
                                <a:cubicBezTo>
                                  <a:pt x="391" y="90"/>
                                  <a:pt x="413" y="0"/>
                                  <a:pt x="628" y="27"/>
                                </a:cubicBezTo>
                                <a:cubicBezTo>
                                  <a:pt x="842" y="54"/>
                                  <a:pt x="956" y="292"/>
                                  <a:pt x="874" y="382"/>
                                </a:cubicBezTo>
                                <a:cubicBezTo>
                                  <a:pt x="791" y="473"/>
                                  <a:pt x="621" y="412"/>
                                  <a:pt x="688" y="271"/>
                                </a:cubicBezTo>
                                <a:cubicBezTo>
                                  <a:pt x="754" y="131"/>
                                  <a:pt x="1028" y="121"/>
                                  <a:pt x="1082" y="297"/>
                                </a:cubicBezTo>
                                <a:cubicBezTo>
                                  <a:pt x="1137" y="473"/>
                                  <a:pt x="704" y="614"/>
                                  <a:pt x="956" y="84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rc 352"/>
                        <wps:cNvSpPr>
                          <a:spLocks/>
                        </wps:cNvSpPr>
                        <wps:spPr bwMode="auto">
                          <a:xfrm flipV="1">
                            <a:off x="9079" y="2682"/>
                            <a:ext cx="147" cy="747"/>
                          </a:xfrm>
                          <a:custGeom>
                            <a:avLst/>
                            <a:gdLst>
                              <a:gd name="G0" fmla="+- 2633 0 0"/>
                              <a:gd name="G1" fmla="+- 21600 0 0"/>
                              <a:gd name="G2" fmla="+- 21600 0 0"/>
                              <a:gd name="T0" fmla="*/ 0 w 4180"/>
                              <a:gd name="T1" fmla="*/ 161 h 21600"/>
                              <a:gd name="T2" fmla="*/ 4180 w 4180"/>
                              <a:gd name="T3" fmla="*/ 55 h 21600"/>
                              <a:gd name="T4" fmla="*/ 2633 w 418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0" h="21600" fill="none" extrusionOk="0">
                                <a:moveTo>
                                  <a:pt x="0" y="161"/>
                                </a:moveTo>
                                <a:cubicBezTo>
                                  <a:pt x="873" y="53"/>
                                  <a:pt x="1752" y="0"/>
                                  <a:pt x="2633" y="0"/>
                                </a:cubicBezTo>
                                <a:cubicBezTo>
                                  <a:pt x="3149" y="0"/>
                                  <a:pt x="3665" y="18"/>
                                  <a:pt x="4179" y="55"/>
                                </a:cubicBezTo>
                              </a:path>
                              <a:path w="4180" h="21600" stroke="0" extrusionOk="0">
                                <a:moveTo>
                                  <a:pt x="0" y="161"/>
                                </a:moveTo>
                                <a:cubicBezTo>
                                  <a:pt x="873" y="53"/>
                                  <a:pt x="1752" y="0"/>
                                  <a:pt x="2633" y="0"/>
                                </a:cubicBezTo>
                                <a:cubicBezTo>
                                  <a:pt x="3149" y="0"/>
                                  <a:pt x="3665" y="18"/>
                                  <a:pt x="4179" y="55"/>
                                </a:cubicBezTo>
                                <a:lnTo>
                                  <a:pt x="2633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C1185" id="Group 355" o:spid="_x0000_s1026" style="position:absolute;margin-left:390.45pt;margin-top:75.95pt;width:108.85pt;height:249.6pt;z-index:252138496;mso-position-horizontal-relative:page;mso-position-vertical-relative:page" coordorigin="7809,1519" coordsize="2177,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" o:allowincell="f">
                <v:shape id="Freeform 294" o:spid="_x0000_s1027" style="position:absolute;left:7858;top:3360;width:1475;height:3151;rotation:-824501fd;flip:x;visibility:visible;mso-wrap-style:square;v-text-anchor:top" coordsize="1359,3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6dsQA&#10;AADbAAAADwAAAGRycy9kb3ducmV2LnhtbESPTWvCQBCG70L/wzJCb7qxlFajq7SFgqS9+AFex+yY&#10;jWZnQ3ar6b/vHAoeh3feZ+ZZrHrfqCt1sQ5sYDLOQBGXwdZcGdjvPkdTUDEhW2wCk4FfirBaPgwW&#10;mNtw4w1dt6lSAuGYowGXUptrHUtHHuM4tMSSnULnMcnYVdp2eBO4b/RTlr1ojzXLBYctfTgqL9sf&#10;L5RvOry/FsXzrP+ydHTrTXGunTGPw/5tDipRn+7L/+21NTCT78VFPE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6enbEAAAA2wAAAA8AAAAAAAAAAAAAAAAAmAIAAGRycy9k&#10;b3ducmV2LnhtbFBLBQYAAAAABAAEAPUAAACJAwAAAAA=&#10;" path="m484,c,1947,1359,1797,829,3491e" filled="f" strokecolor="gray [1629]" strokeweight=".5pt">
                  <v:path arrowok="t" o:connecttype="custom" o:connectlocs="525,0;900,3151" o:connectangles="0,0"/>
                </v:shape>
                <v:shape id="AutoShape 286" o:spid="_x0000_s1028" style="position:absolute;left:9013;top:3425;width:254;height:158;rotation:132069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N+cMA&#10;AADbAAAADwAAAGRycy9kb3ducmV2LnhtbESPQWsCMRSE7wX/Q3iCt5q1grSrUVQoeBCkWg/eHslz&#10;d3XzsiRR03/fCIUeh5n5hpktkm3FnXxoHCsYDQsQxNqZhisF34fP13cQISIbbB2Tgh8KsJj3XmZY&#10;GvfgL7rvYyUyhEOJCuoYu1LKoGuyGIauI87e2XmLMUtfSePxkeG2lW9FMZEWG84LNXa0rklf9zer&#10;II2lP13Wu2LZVZPV8aB1uq22Sg36aTkFESnF//Bfe2MUfIzg+SX/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UN+cMAAADbAAAADwAAAAAAAAAAAAAAAACYAgAAZHJzL2Rv&#10;d25yZXYueG1sUEsFBgAAAAAEAAQA9QAAAIgDAAAAAA==&#10;" path="m,l5400,21600r10800,l21600,,,xe" fillcolor="#00addc [3207]" stroked="f" strokecolor="#d8d8d8 [2732]" strokeweight=".5pt">
                  <v:fill color2="#8be5ff [1303]" rotate="t" angle="45" focus="50%" type="gradient"/>
                  <v:stroke dashstyle="dash" joinstyle="miter"/>
                  <v:path o:connecttype="custom" o:connectlocs="222,79;127,158;32,79;127,0" o:connectangles="0,0,0,0" textboxrect="4507,4511,17093,17089"/>
                </v:shape>
                <v:oval id="Oval 265" o:spid="_x0000_s1029" style="position:absolute;left:8223;top:1669;width:1914;height:1613;rotation:570824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2Rx8MA&#10;AADbAAAADwAAAGRycy9kb3ducmV2LnhtbESPQWsCMRSE74L/ITyhl1KzFRG7GkVbar2qhV4fm+dm&#10;cfOyJll321/fFAoeh5n5hlmue1uLG/lQOVbwPM5AEBdOV1wq+Dy9P81BhIissXZMCr4pwHo1HCwx&#10;167jA92OsRQJwiFHBSbGJpcyFIYshrFriJN3dt5iTNKXUnvsEtzWcpJlM2mx4rRgsKFXQ8Xl2FoF&#10;HztzZbM1bz+6abuv9tFPQ+2Vehj1mwWISH28h//be63gZQJ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2Rx8MAAADbAAAADwAAAAAAAAAAAAAAAACYAgAAZHJzL2Rv&#10;d25yZXYueG1sUEsFBgAAAAAEAAQA9QAAAIgDAAAAAA==&#10;" fillcolor="#00addc [3207]" stroked="f" strokecolor="#d8d8d8 [2732]" strokeweight=".5pt">
                  <v:fill color2="#8be5ff [1303]" rotate="t" angle="45" focus="50%" type="gradient"/>
                  <v:stroke dashstyle="dash"/>
                </v:oval>
                <v:shape id="Freeform 291" o:spid="_x0000_s1030" style="position:absolute;left:7809;top:3213;width:1235;height:763;rotation:-824501fd;flip:x;visibility:visible;mso-wrap-style:square;v-text-anchor:top" coordsize="1137,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YWsIA&#10;AADbAAAADwAAAGRycy9kb3ducmV2LnhtbESPQYvCMBSE78L+h/AW9qapK4hWo8iyC14EtXp/Ns+0&#10;tHkpTbbWf28EweMwM98wy3Vva9FR60vHCsajBARx7nTJRsEp+xvOQPiArLF2TAru5GG9+hgsMdXu&#10;xgfqjsGICGGfooIihCaV0ucFWfQj1xBH7+paiyHK1kjd4i3CbS2/k2QqLZYcFwps6KegvDr+WwW7&#10;7Py75+p82ZrucJ1NsDK7+0mpr89+swARqA/v8Ku91QrmE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FhawgAAANsAAAAPAAAAAAAAAAAAAAAAAJgCAABkcnMvZG93&#10;bnJldi54bWxQSwUGAAAAAAQABAD1AAAAhwMAAAAA&#10;" path="m,79c391,90,413,,628,27,842,54,956,292,874,382,791,473,621,412,688,271v66,-140,340,-150,394,26c1137,473,704,614,956,845e" filled="f" strokecolor="gray [1629]" strokeweight=".5pt">
                  <v:path arrowok="t" o:connecttype="custom" o:connectlocs="0,71;682,24;949,345;747,245;1175,268;1038,763" o:connectangles="0,0,0,0,0,0"/>
                </v:shape>
                <v:shape id="Arc 352" o:spid="_x0000_s1031" style="position:absolute;left:9079;top:2682;width:147;height:747;flip:y;visibility:visible;mso-wrap-style:square;v-text-anchor:top" coordsize="418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fEcUA&#10;AADbAAAADwAAAGRycy9kb3ducmV2LnhtbESPS2vDMBCE74X8B7GB3ho5pZTWiRJCILQ9NCTO47xY&#10;G9uJtTKS6se/rwKFHoeZ+YaZL3tTi5acrywrmE4SEMS51RUXCo6HzdMbCB+QNdaWScFAHpaL0cMc&#10;U2073lObhUJECPsUFZQhNKmUPi/JoJ/Yhjh6F+sMhihdIbXDLsJNLZ+T5FUarDgulNjQuqT8lv0Y&#10;BfsvGtzVni+nXZN9b6cfu251KpR6HPerGYhAffgP/7U/tYL3F7h/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Qt8RxQAAANsAAAAPAAAAAAAAAAAAAAAAAJgCAABkcnMv&#10;ZG93bnJldi54bWxQSwUGAAAAAAQABAD1AAAAigMAAAAA&#10;" path="m,161nfc873,53,1752,,2633,v516,,1032,18,1546,55em,161nsc873,53,1752,,2633,v516,,1032,18,1546,55l2633,21600,,161xe" filled="f" strokecolor="gray [1629]" strokeweight=".5pt">
                  <v:path arrowok="t" o:extrusionok="f" o:connecttype="custom" o:connectlocs="0,6;147,2;93,747" o:connectangles="0,0,0"/>
                </v:shape>
                <w10:wrap anchorx="page" anchory="page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25184" behindDoc="0" locked="0" layoutInCell="0" allowOverlap="1">
                <wp:simplePos x="0" y="0"/>
                <wp:positionH relativeFrom="page">
                  <wp:posOffset>959485</wp:posOffset>
                </wp:positionH>
                <wp:positionV relativeFrom="page">
                  <wp:posOffset>1417955</wp:posOffset>
                </wp:positionV>
                <wp:extent cx="1172845" cy="2917190"/>
                <wp:effectExtent l="83185" t="65405" r="0" b="0"/>
                <wp:wrapNone/>
                <wp:docPr id="83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845" cy="2917190"/>
                          <a:chOff x="1511" y="2233"/>
                          <a:chExt cx="1847" cy="4594"/>
                        </a:xfrm>
                      </wpg:grpSpPr>
                      <wps:wsp>
                        <wps:cNvPr id="84" name="Freeform 295"/>
                        <wps:cNvSpPr>
                          <a:spLocks/>
                        </wps:cNvSpPr>
                        <wps:spPr bwMode="auto">
                          <a:xfrm rot="-2043075">
                            <a:off x="1613" y="3686"/>
                            <a:ext cx="908" cy="570"/>
                          </a:xfrm>
                          <a:custGeom>
                            <a:avLst/>
                            <a:gdLst>
                              <a:gd name="T0" fmla="*/ 0 w 1627"/>
                              <a:gd name="T1" fmla="*/ 325 h 1022"/>
                              <a:gd name="T2" fmla="*/ 1627 w 1627"/>
                              <a:gd name="T3" fmla="*/ 752 h 10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27" h="1022">
                                <a:moveTo>
                                  <a:pt x="0" y="325"/>
                                </a:moveTo>
                                <a:cubicBezTo>
                                  <a:pt x="1038" y="0"/>
                                  <a:pt x="682" y="1022"/>
                                  <a:pt x="1627" y="75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07"/>
                        <wps:cNvSpPr>
                          <a:spLocks/>
                        </wps:cNvSpPr>
                        <wps:spPr bwMode="auto">
                          <a:xfrm rot="-1805355">
                            <a:off x="1944" y="4036"/>
                            <a:ext cx="1414" cy="2791"/>
                          </a:xfrm>
                          <a:custGeom>
                            <a:avLst/>
                            <a:gdLst>
                              <a:gd name="T0" fmla="*/ 2081 w 2081"/>
                              <a:gd name="T1" fmla="*/ 0 h 4108"/>
                              <a:gd name="T2" fmla="*/ 712 w 2081"/>
                              <a:gd name="T3" fmla="*/ 4108 h 4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81" h="4108">
                                <a:moveTo>
                                  <a:pt x="2081" y="0"/>
                                </a:moveTo>
                                <a:cubicBezTo>
                                  <a:pt x="1950" y="2327"/>
                                  <a:pt x="0" y="1553"/>
                                  <a:pt x="712" y="410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306"/>
                        <wps:cNvSpPr>
                          <a:spLocks noChangeArrowheads="1"/>
                        </wps:cNvSpPr>
                        <wps:spPr bwMode="auto">
                          <a:xfrm rot="20106513" flipV="1">
                            <a:off x="2481" y="3747"/>
                            <a:ext cx="173" cy="208"/>
                          </a:xfrm>
                          <a:custGeom>
                            <a:avLst/>
                            <a:gdLst>
                              <a:gd name="G0" fmla="+- 5957 0 0"/>
                              <a:gd name="G1" fmla="+- 21600 0 5957"/>
                              <a:gd name="G2" fmla="*/ 5957 1 2"/>
                              <a:gd name="G3" fmla="+- 21600 0 G2"/>
                              <a:gd name="G4" fmla="+/ 5957 21600 2"/>
                              <a:gd name="G5" fmla="+/ G1 0 2"/>
                              <a:gd name="G6" fmla="*/ 21600 21600 5957"/>
                              <a:gd name="G7" fmla="*/ G6 1 2"/>
                              <a:gd name="G8" fmla="+- 21600 0 G7"/>
                              <a:gd name="G9" fmla="*/ 21600 1 2"/>
                              <a:gd name="G10" fmla="+- 5957 0 G9"/>
                              <a:gd name="G11" fmla="?: G10 G8 0"/>
                              <a:gd name="G12" fmla="?: G10 G7 21600"/>
                              <a:gd name="T0" fmla="*/ 18621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979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779 w 21600"/>
                              <a:gd name="T9" fmla="*/ 4779 h 21600"/>
                              <a:gd name="T10" fmla="*/ 16821 w 21600"/>
                              <a:gd name="T11" fmla="*/ 16821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957" y="21600"/>
                                </a:lnTo>
                                <a:lnTo>
                                  <a:pt x="1564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64"/>
                        <wps:cNvSpPr>
                          <a:spLocks noChangeArrowheads="1"/>
                        </wps:cNvSpPr>
                        <wps:spPr bwMode="auto">
                          <a:xfrm rot="4126989">
                            <a:off x="1405" y="2339"/>
                            <a:ext cx="1665" cy="145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rc 349"/>
                        <wps:cNvSpPr>
                          <a:spLocks/>
                        </wps:cNvSpPr>
                        <wps:spPr bwMode="auto">
                          <a:xfrm flipV="1">
                            <a:off x="2281" y="3213"/>
                            <a:ext cx="328" cy="639"/>
                          </a:xfrm>
                          <a:custGeom>
                            <a:avLst/>
                            <a:gdLst>
                              <a:gd name="G0" fmla="+- 0 0 0"/>
                              <a:gd name="G1" fmla="+- 20506 0 0"/>
                              <a:gd name="G2" fmla="+- 21600 0 0"/>
                              <a:gd name="T0" fmla="*/ 6786 w 10362"/>
                              <a:gd name="T1" fmla="*/ 0 h 20506"/>
                              <a:gd name="T2" fmla="*/ 10362 w 10362"/>
                              <a:gd name="T3" fmla="*/ 1554 h 20506"/>
                              <a:gd name="T4" fmla="*/ 0 w 10362"/>
                              <a:gd name="T5" fmla="*/ 20506 h 20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362" h="20506" fill="none" extrusionOk="0">
                                <a:moveTo>
                                  <a:pt x="6786" y="-1"/>
                                </a:moveTo>
                                <a:cubicBezTo>
                                  <a:pt x="8022" y="408"/>
                                  <a:pt x="9219" y="929"/>
                                  <a:pt x="10362" y="1553"/>
                                </a:cubicBezTo>
                              </a:path>
                              <a:path w="10362" h="20506" stroke="0" extrusionOk="0">
                                <a:moveTo>
                                  <a:pt x="6786" y="-1"/>
                                </a:moveTo>
                                <a:cubicBezTo>
                                  <a:pt x="8022" y="408"/>
                                  <a:pt x="9219" y="929"/>
                                  <a:pt x="10362" y="1553"/>
                                </a:cubicBezTo>
                                <a:lnTo>
                                  <a:pt x="0" y="20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79A1D" id="Group 350" o:spid="_x0000_s1026" style="position:absolute;margin-left:75.55pt;margin-top:111.65pt;width:92.35pt;height:229.7pt;z-index:252125184;mso-position-horizontal-relative:page;mso-position-vertical-relative:page" coordorigin="1511,2233" coordsize="1847,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" o:allowincell="f">
                <v:shape id="Freeform 295" o:spid="_x0000_s1027" style="position:absolute;left:1613;top:3686;width:908;height:570;rotation:-2231583fd;visibility:visible;mso-wrap-style:square;v-text-anchor:top" coordsize="1627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xqD8IA&#10;AADbAAAADwAAAGRycy9kb3ducmV2LnhtbESP3WrCQBSE7wu+w3IE7+rGHySkriL+lPaqxPoAh+wx&#10;CWbPhuwxpm/fFQq9HGbmG2a9HVyjeupC7dnAbJqAIi68rbk0cPk+vaaggiBbbDyTgR8KsN2MXtaY&#10;Wf/gnPqzlCpCOGRooBJpM61DUZHDMPUtcfSuvnMoUXalth0+Itw1ep4kK+2w5rhQYUv7iorb+e4M&#10;UMqL98/j4bjKw5fk7aWXk9bGTMbD7g2U0CD/4b/2hzWQLuH5Jf4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GoPwgAAANsAAAAPAAAAAAAAAAAAAAAAAJgCAABkcnMvZG93&#10;bnJldi54bWxQSwUGAAAAAAQABAD1AAAAhwMAAAAA&#10;" path="m,325c1038,,682,1022,1627,752e" filled="f" strokecolor="gray [1629]" strokeweight=".5pt">
                  <v:path arrowok="t" o:connecttype="custom" o:connectlocs="0,181;908,419" o:connectangles="0,0"/>
                </v:shape>
                <v:shape id="Freeform 307" o:spid="_x0000_s1028" style="position:absolute;left:1944;top:4036;width:1414;height:2791;rotation:-1971929fd;visibility:visible;mso-wrap-style:square;v-text-anchor:top" coordsize="2081,4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bBwcMA&#10;AADbAAAADwAAAGRycy9kb3ducmV2LnhtbESPW4vCMBSE3xf8D+EIvmmqeMl2jSKioC8LXmDZt0Nz&#10;bIvNSWmi1n9vhIV9HGbmG2a+bG0l7tT40rGG4SABQZw5U3Ku4Xza9hUIH5ANVo5Jw5M8LBedjzmm&#10;xj34QPdjyEWEsE9RQxFCnUrps4Is+oGriaN3cY3FEGWTS9PgI8JtJUdJMpUWS44LBda0Lii7Hm9W&#10;A93K2fBH/X768V7S+VttKqk2Wve67eoLRKA2/If/2jujQU3g/S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bBwcMAAADbAAAADwAAAAAAAAAAAAAAAACYAgAAZHJzL2Rv&#10;d25yZXYueG1sUEsFBgAAAAAEAAQA9QAAAIgDAAAAAA==&#10;" path="m2081,c1950,2327,,1553,712,4108e" filled="f" strokecolor="gray [1629]" strokeweight=".5pt">
                  <v:path arrowok="t" o:connecttype="custom" o:connectlocs="1414,0;484,2791" o:connectangles="0,0"/>
                </v:shape>
                <v:shape id="AutoShape 306" o:spid="_x0000_s1029" style="position:absolute;left:2481;top:3747;width:173;height:208;rotation:1631286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OysMA&#10;AADbAAAADwAAAGRycy9kb3ducmV2LnhtbESPQWsCMRSE74X+h/AKvdVEQZHVKKIIgr1oV8+P5Lm7&#10;unlZNnHd/vtGEHocZuYbZr7sXS06akPlWcNwoEAQG28rLjTkP9uvKYgQkS3WnknDLwVYLt7f5phZ&#10;/+ADdcdYiAThkKGGMsYmkzKYkhyGgW+Ik3fxrcOYZFtI2+IjwV0tR0pNpMOK00KJDa1LMrfj3WkY&#10;5cp0pya/njdjdd5v7ubUH761/vzoVzMQkfr4H361d1bDdALPL+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yOysMAAADbAAAADwAAAAAAAAAAAAAAAACYAgAAZHJzL2Rv&#10;d25yZXYueG1sUEsFBgAAAAAEAAQA9QAAAIgDAAAAAA==&#10;" path="m,l5957,21600r9686,l21600,,,xe" fillcolor="#7fd13b [3204]" stroked="f" strokecolor="#d8d8d8 [2732]" strokeweight=".5pt">
                  <v:fill color2="#cbecb0 [1300]" rotate="t" angle="45" focus="50%" type="gradient"/>
                  <v:stroke dashstyle="dash" joinstyle="miter"/>
                  <v:path o:connecttype="custom" o:connectlocs="149,104;87,208;24,104;87,0" o:connectangles="0,0,0,0" textboxrect="4745,4777,16855,16823"/>
                </v:shape>
                <v:oval id="Oval 264" o:spid="_x0000_s1030" style="position:absolute;left:1405;top:2339;width:1665;height:1454;rotation:450777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cyWMMA&#10;AADbAAAADwAAAGRycy9kb3ducmV2LnhtbESPQYvCMBSE74L/ITxhb5rqwZVqFFHEZQ+CVXY9Pppn&#10;W2xeShK166/fCILHYWa+YWaL1tTiRs5XlhUMBwkI4tzqigsFx8OmPwHhA7LG2jIp+CMPi3m3M8NU&#10;2zvv6ZaFQkQI+xQVlCE0qZQ+L8mgH9iGOHpn6wyGKF0htcN7hJtajpJkLA1WHBdKbGhVUn7JrkbB&#10;by3t6Pv6M17LbeaHbrXj04OU+ui1yymIQG14h1/tL61g8gnPL/E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cyWMMAAADbAAAADwAAAAAAAAAAAAAAAACYAgAAZHJzL2Rv&#10;d25yZXYueG1sUEsFBgAAAAAEAAQA9QAAAIgDAAAAAA==&#10;" fillcolor="#7fd13b [3204]" stroked="f" strokecolor="#d8d8d8 [2732]" strokeweight=".5pt">
                  <v:fill color2="#cbecb0 [1300]" rotate="t" angle="45" focus="50%" type="gradient"/>
                  <v:stroke dashstyle="dash"/>
                </v:oval>
                <v:shape id="Arc 349" o:spid="_x0000_s1031" style="position:absolute;left:2281;top:3213;width:328;height:639;flip:y;visibility:visible;mso-wrap-style:square;v-text-anchor:top" coordsize="10362,20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rwysIA&#10;AADbAAAADwAAAGRycy9kb3ducmV2LnhtbERPu27CMBTdkfoP1q3EBg5IbUPAoKqUCqkLr4XtEl+S&#10;iPg6sg1J+/V4QGI8Ou/ZojO1uJHzlWUFo2ECgji3uuJCwWG/GqQgfEDWWFsmBX/kYTF/6c0w07bl&#10;Ld12oRAxhH2GCsoQmkxKn5dk0A9tQxy5s3UGQ4SukNphG8NNLcdJ8i4NVhwbSmzoq6T8srsaBbq9&#10;Uvr9f5q8LQ/J78cld5uf40mp/mv3OQURqAtP8cO91grSODZ+iT9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+vDKwgAAANsAAAAPAAAAAAAAAAAAAAAAAJgCAABkcnMvZG93&#10;bnJldi54bWxQSwUGAAAAAAQABAD1AAAAhwMAAAAA&#10;" path="m6786,-1nfc8022,408,9219,929,10362,1553em6786,-1nsc8022,408,9219,929,10362,1553l,20506,6786,-1xe" filled="f" strokecolor="gray [1629]" strokeweight=".5pt">
                  <v:path arrowok="t" o:extrusionok="f" o:connecttype="custom" o:connectlocs="215,0;328,48;0,639" o:connectangles="0,0,0"/>
                </v:shape>
                <w10:wrap anchorx="page" anchory="page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19040" behindDoc="0" locked="0" layoutInCell="0" allowOverlap="1">
                <wp:simplePos x="0" y="0"/>
                <wp:positionH relativeFrom="page">
                  <wp:posOffset>2867025</wp:posOffset>
                </wp:positionH>
                <wp:positionV relativeFrom="page">
                  <wp:posOffset>3864610</wp:posOffset>
                </wp:positionV>
                <wp:extent cx="641350" cy="1672590"/>
                <wp:effectExtent l="76200" t="26035" r="34925" b="0"/>
                <wp:wrapNone/>
                <wp:docPr id="77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" cy="1672590"/>
                          <a:chOff x="4515" y="6086"/>
                          <a:chExt cx="1010" cy="2634"/>
                        </a:xfrm>
                      </wpg:grpSpPr>
                      <wps:wsp>
                        <wps:cNvPr id="78" name="Freeform 310"/>
                        <wps:cNvSpPr>
                          <a:spLocks/>
                        </wps:cNvSpPr>
                        <wps:spPr bwMode="auto">
                          <a:xfrm rot="818989" flipH="1">
                            <a:off x="4515" y="6998"/>
                            <a:ext cx="581" cy="1722"/>
                          </a:xfrm>
                          <a:custGeom>
                            <a:avLst/>
                            <a:gdLst>
                              <a:gd name="T0" fmla="*/ 959 w 1317"/>
                              <a:gd name="T1" fmla="*/ 3902 h 3902"/>
                              <a:gd name="T2" fmla="*/ 1125 w 1317"/>
                              <a:gd name="T3" fmla="*/ 2864 h 3902"/>
                              <a:gd name="T4" fmla="*/ 170 w 1317"/>
                              <a:gd name="T5" fmla="*/ 2628 h 3902"/>
                              <a:gd name="T6" fmla="*/ 837 w 1317"/>
                              <a:gd name="T7" fmla="*/ 2006 h 3902"/>
                              <a:gd name="T8" fmla="*/ 283 w 1317"/>
                              <a:gd name="T9" fmla="*/ 1448 h 3902"/>
                              <a:gd name="T10" fmla="*/ 650 w 1317"/>
                              <a:gd name="T11" fmla="*/ 0 h 39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17" h="3902">
                                <a:moveTo>
                                  <a:pt x="959" y="3902"/>
                                </a:moveTo>
                                <a:cubicBezTo>
                                  <a:pt x="437" y="3339"/>
                                  <a:pt x="935" y="2670"/>
                                  <a:pt x="1125" y="2864"/>
                                </a:cubicBezTo>
                                <a:cubicBezTo>
                                  <a:pt x="1317" y="3058"/>
                                  <a:pt x="341" y="3152"/>
                                  <a:pt x="170" y="2628"/>
                                </a:cubicBezTo>
                                <a:cubicBezTo>
                                  <a:pt x="0" y="2103"/>
                                  <a:pt x="834" y="1812"/>
                                  <a:pt x="837" y="2006"/>
                                </a:cubicBezTo>
                                <a:cubicBezTo>
                                  <a:pt x="841" y="2201"/>
                                  <a:pt x="218" y="2052"/>
                                  <a:pt x="283" y="1448"/>
                                </a:cubicBezTo>
                                <a:cubicBezTo>
                                  <a:pt x="347" y="845"/>
                                  <a:pt x="918" y="519"/>
                                  <a:pt x="65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11"/>
                        <wps:cNvSpPr>
                          <a:spLocks/>
                        </wps:cNvSpPr>
                        <wps:spPr bwMode="auto">
                          <a:xfrm rot="818989" flipH="1">
                            <a:off x="4980" y="7069"/>
                            <a:ext cx="497" cy="335"/>
                          </a:xfrm>
                          <a:custGeom>
                            <a:avLst/>
                            <a:gdLst>
                              <a:gd name="T0" fmla="*/ 1127 w 1127"/>
                              <a:gd name="T1" fmla="*/ 141 h 759"/>
                              <a:gd name="T2" fmla="*/ 0 w 1127"/>
                              <a:gd name="T3" fmla="*/ 759 h 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7" h="759">
                                <a:moveTo>
                                  <a:pt x="1127" y="141"/>
                                </a:moveTo>
                                <a:cubicBezTo>
                                  <a:pt x="743" y="635"/>
                                  <a:pt x="93" y="0"/>
                                  <a:pt x="0" y="7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312"/>
                        <wps:cNvSpPr>
                          <a:spLocks noChangeArrowheads="1"/>
                        </wps:cNvSpPr>
                        <wps:spPr bwMode="auto">
                          <a:xfrm rot="818989" flipH="1" flipV="1">
                            <a:off x="4903" y="7045"/>
                            <a:ext cx="121" cy="91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267"/>
                        <wps:cNvSpPr>
                          <a:spLocks noChangeArrowheads="1"/>
                        </wps:cNvSpPr>
                        <wps:spPr bwMode="auto">
                          <a:xfrm rot="818989" flipH="1">
                            <a:off x="4686" y="6086"/>
                            <a:ext cx="839" cy="100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rc 347"/>
                        <wps:cNvSpPr>
                          <a:spLocks/>
                        </wps:cNvSpPr>
                        <wps:spPr bwMode="auto">
                          <a:xfrm flipV="1">
                            <a:off x="4934" y="6695"/>
                            <a:ext cx="132" cy="383"/>
                          </a:xfrm>
                          <a:custGeom>
                            <a:avLst/>
                            <a:gdLst>
                              <a:gd name="G0" fmla="+- 7274 0 0"/>
                              <a:gd name="G1" fmla="+- 21418 0 0"/>
                              <a:gd name="G2" fmla="+- 21600 0 0"/>
                              <a:gd name="T0" fmla="*/ 0 w 7274"/>
                              <a:gd name="T1" fmla="*/ 1080 h 21418"/>
                              <a:gd name="T2" fmla="*/ 4473 w 7274"/>
                              <a:gd name="T3" fmla="*/ 0 h 21418"/>
                              <a:gd name="T4" fmla="*/ 7274 w 7274"/>
                              <a:gd name="T5" fmla="*/ 21418 h 2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74" h="21418" fill="none" extrusionOk="0">
                                <a:moveTo>
                                  <a:pt x="-1" y="1079"/>
                                </a:moveTo>
                                <a:cubicBezTo>
                                  <a:pt x="1448" y="561"/>
                                  <a:pt x="2947" y="199"/>
                                  <a:pt x="4473" y="0"/>
                                </a:cubicBezTo>
                              </a:path>
                              <a:path w="7274" h="21418" stroke="0" extrusionOk="0">
                                <a:moveTo>
                                  <a:pt x="-1" y="1079"/>
                                </a:moveTo>
                                <a:cubicBezTo>
                                  <a:pt x="1448" y="561"/>
                                  <a:pt x="2947" y="199"/>
                                  <a:pt x="4473" y="0"/>
                                </a:cubicBezTo>
                                <a:lnTo>
                                  <a:pt x="7274" y="214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07A33" id="Group 348" o:spid="_x0000_s1026" style="position:absolute;margin-left:225.75pt;margin-top:304.3pt;width:50.5pt;height:131.7pt;z-index:252119040;mso-position-horizontal-relative:page;mso-position-vertical-relative:page" coordorigin="4515,6086" coordsize="1010,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" o:allowincell="f">
                <v:shape id="Freeform 310" o:spid="_x0000_s1027" style="position:absolute;left:4515;top:6998;width:581;height:1722;rotation:-894554fd;flip:x;visibility:visible;mso-wrap-style:square;v-text-anchor:top" coordsize="1317,3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3Ecb8A&#10;AADbAAAADwAAAGRycy9kb3ducmV2LnhtbERPTYvCMBC9C/6HMII3TfWgUo0igujBi7rLehyasa02&#10;k9JEU/315iDs8fG+F6vWVOJJjSstKxgNExDEmdUl5wp+ztvBDITzyBory6TgRQ5Wy25ngam2gY/0&#10;PPlcxBB2KSoovK9TKV1WkEE3tDVx5K62MegjbHKpGwwx3FRynCQTabDk2FBgTZuCsvvpYRTQZrwP&#10;j79b+fsOUs/C7nLLD1apfq9dz0F4av2/+OveawXTODZ+i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ncRxvwAAANsAAAAPAAAAAAAAAAAAAAAAAJgCAABkcnMvZG93bnJl&#10;di54bWxQSwUGAAAAAAQABAD1AAAAhAMAAAAA&#10;" path="m959,3902c437,3339,935,2670,1125,2864v192,194,-784,288,-955,-236c,2103,834,1812,837,2006v4,195,-619,46,-554,-558c347,845,918,519,650,e" filled="f" strokecolor="gray [1629]" strokeweight=".5pt">
                  <v:path arrowok="t" o:connecttype="custom" o:connectlocs="423,1722;496,1264;75,1160;369,885;125,639;287,0" o:connectangles="0,0,0,0,0,0"/>
                </v:shape>
                <v:shape id="Freeform 311" o:spid="_x0000_s1028" style="position:absolute;left:4980;top:7069;width:497;height:335;rotation:-894554fd;flip:x;visibility:visible;mso-wrap-style:square;v-text-anchor:top" coordsize="1127,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/WXcAA&#10;AADbAAAADwAAAGRycy9kb3ducmV2LnhtbESPSwvCMBCE74L/IazgRTTVg49qFBFEb+ID8bg2a1ts&#10;NqWJWv+9EQSPw8x8w8wWtSnEkyqXW1bQ70UgiBOrc04VnI7r7hiE88gaC8uk4E0OFvNmY4axti/e&#10;0/PgUxEg7GJUkHlfxlK6JCODrmdL4uDdbGXQB1mlUlf4CnBTyEEUDaXBnMNChiWtMkruh4dR8DDX&#10;UZJ37psV79jud5Yux3NHqXarXk5BeKr9P/xrb7WC0QS+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/WXcAAAADbAAAADwAAAAAAAAAAAAAAAACYAgAAZHJzL2Rvd25y&#10;ZXYueG1sUEsFBgAAAAAEAAQA9QAAAIUDAAAAAA==&#10;" path="m1127,141c743,635,93,,,759e" filled="f" strokecolor="gray [1629]" strokeweight=".5pt">
                  <v:path arrowok="t" o:connecttype="custom" o:connectlocs="497,62;0,335" o:connectangles="0,0"/>
                </v:shape>
                <v:shape id="AutoShape 312" o:spid="_x0000_s1029" style="position:absolute;left:4903;top:7045;width:121;height:91;rotation:894554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DncQA&#10;AADbAAAADwAAAGRycy9kb3ducmV2LnhtbERPz2vCMBS+C/sfwhvspqnOiXRGEcFtBydYt7Hjo3m2&#10;Zc1Ll0Rb/evNQfD48f2eLTpTixM5X1lWMBwkIIhzqysuFHzt1/0pCB+QNdaWScGZPCzmD70Zptq2&#10;vKNTFgoRQ9inqKAMoUml9HlJBv3ANsSRO1hnMEToCqkdtjHc1HKUJBNpsOLYUGJDq5Lyv+xoFLxt&#10;nv8/R5vhYfz7Un+vL+9b99MelXp67JavIAJ14S6+uT+0gmlcH7/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lw53EAAAA2wAAAA8AAAAAAAAAAAAAAAAAmAIAAGRycy9k&#10;b3ducmV2LnhtbFBLBQYAAAAABAAEAPUAAACJAwAAAAA=&#10;" path="m,l5400,21600r10800,l21600,,,xe" fillcolor="#feb80a [3206]" stroked="f" strokecolor="#d8d8d8 [2732]" strokeweight=".5pt">
                  <v:fill color2="#fee29c [1302]" rotate="t" angle="45" focus="50%" type="gradient"/>
                  <v:stroke dashstyle="dash" joinstyle="miter"/>
                  <v:path o:connecttype="custom" o:connectlocs="106,45;61,91;15,45;61,0" o:connectangles="0,0,0,0" textboxrect="4463,4510,17137,17090"/>
                </v:shape>
                <v:oval id="Oval 267" o:spid="_x0000_s1030" style="position:absolute;left:4686;top:6086;width:839;height:1005;rotation:-89455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oFcEA&#10;AADbAAAADwAAAGRycy9kb3ducmV2LnhtbESPQYvCMBSE74L/IbwFbzatout2jSKKIN7sCl4fzbMp&#10;27yUJmr992ZhweMwM98wy3VvG3GnzteOFWRJCoK4dLrmSsH5Zz9egPABWWPjmBQ8ycN6NRwsMdfu&#10;wSe6F6ESEcI+RwUmhDaX0peGLPrEtcTRu7rOYoiyq6Tu8BHhtpGTNJ1LizXHBYMtbQ2Vv8XNKvh8&#10;8o6+NseimpprtvWpnvWXoNToo998gwjUh3f4v33QChYZ/H2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zaBXBAAAA2wAAAA8AAAAAAAAAAAAAAAAAmAIAAGRycy9kb3du&#10;cmV2LnhtbFBLBQYAAAAABAAEAPUAAACGAwAAAAA=&#10;" fillcolor="#feb80a [3206]" stroked="f" strokecolor="#d8d8d8 [2732]" strokeweight=".5pt">
                  <v:fill color2="#fee29c [1302]" rotate="t" angle="45" focus="50%" type="gradient"/>
                  <v:stroke dashstyle="dash"/>
                </v:oval>
                <v:shape id="Arc 347" o:spid="_x0000_s1031" style="position:absolute;left:4934;top:6695;width:132;height:383;flip:y;visibility:visible;mso-wrap-style:square;v-text-anchor:top" coordsize="7274,2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VGesQA&#10;AADbAAAADwAAAGRycy9kb3ducmV2LnhtbESPQWvCQBSE7wX/w/IEL6Kb5lA0uopYCgUp1ujB4zP7&#10;TKLZtyG7mvjv3YLQ4zAz3zDzZWcqcafGlZYVvI8jEMSZ1SXnCg77r9EEhPPIGivLpOBBDpaL3tsc&#10;E21b3tE99bkIEHYJKii8rxMpXVaQQTe2NXHwzrYx6INscqkbbAPcVDKOog9psOSwUGBN64Kya3oz&#10;CvL2+EhPsb1kP9tfWm2mQ2M+b0oN+t1qBsJT5//Dr/a3VjCJ4e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FRnrEAAAA2wAAAA8AAAAAAAAAAAAAAAAAmAIAAGRycy9k&#10;b3ducmV2LnhtbFBLBQYAAAAABAAEAPUAAACJAwAAAAA=&#10;" path="m-1,1079nfc1448,561,2947,199,4473,em-1,1079nsc1448,561,2947,199,4473,l7274,21418,-1,1079xe" filled="f" strokecolor="gray [1629]" strokeweight=".5pt">
                  <v:path arrowok="t" o:extrusionok="f" o:connecttype="custom" o:connectlocs="0,19;81,0;132,383" o:connectangles="0,0,0"/>
                </v:shape>
                <w10:wrap anchorx="page" anchory="page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107776" behindDoc="0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4535805</wp:posOffset>
                </wp:positionV>
                <wp:extent cx="635" cy="2003425"/>
                <wp:effectExtent l="9525" t="11430" r="8890" b="13970"/>
                <wp:wrapNone/>
                <wp:docPr id="76" name="Auto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0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01B13" id="AutoShape 344" o:spid="_x0000_s1026" type="#_x0000_t32" style="position:absolute;margin-left:36pt;margin-top:357.15pt;width:.05pt;height:157.75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" o:allowincell="f" strokecolor="white [3212]">
                <v:stroke dashstyle="dash"/>
                <w10:wrap anchorx="page" anchory="page"/>
              </v:shape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106752" behindDoc="0" locked="0" layoutInCell="0" allowOverlap="1">
                <wp:simplePos x="0" y="0"/>
                <wp:positionH relativeFrom="page">
                  <wp:posOffset>9601200</wp:posOffset>
                </wp:positionH>
                <wp:positionV relativeFrom="page">
                  <wp:posOffset>4535805</wp:posOffset>
                </wp:positionV>
                <wp:extent cx="635" cy="2003425"/>
                <wp:effectExtent l="9525" t="11430" r="8890" b="13970"/>
                <wp:wrapNone/>
                <wp:docPr id="75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0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81538" id="AutoShape 343" o:spid="_x0000_s1026" type="#_x0000_t32" style="position:absolute;margin-left:756pt;margin-top:357.15pt;width:.05pt;height:157.75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" o:allowincell="f" strokecolor="white [3212]">
                <v:stroke dashstyle="dash"/>
                <w10:wrap anchorx="page" anchory="page"/>
              </v:shape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89344" behindDoc="0" locked="0" layoutInCell="0" allowOverlap="1">
                <wp:simplePos x="0" y="0"/>
                <wp:positionH relativeFrom="page">
                  <wp:posOffset>5340985</wp:posOffset>
                </wp:positionH>
                <wp:positionV relativeFrom="page">
                  <wp:posOffset>1293495</wp:posOffset>
                </wp:positionV>
                <wp:extent cx="4042410" cy="4533265"/>
                <wp:effectExtent l="0" t="0" r="0" b="2540"/>
                <wp:wrapNone/>
                <wp:docPr id="7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453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alias w:val="variable"/>
                              <w:tag w:val="${child.photo}"/>
                              <w:id w:val="23137597"/>
                              <w:picture/>
                            </w:sdtPr>
                            <w:sdtEndPr/>
                            <w:sdtContent>
                              <w:p w:rsidR="00D625E0" w:rsidRDefault="00D625E0" w:rsidP="00D304C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>
                                      <wp:extent cx="2866644" cy="4343400"/>
                                      <wp:effectExtent l="95250" t="76200" r="105156" b="76200"/>
                                      <wp:docPr id="2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66644" cy="4343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88900" cap="sq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55000" dist="18000" dir="54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woPt" dir="t">
                                                  <a:rot lat="0" lon="0" rev="7200000"/>
                                                </a:lightRig>
                                              </a:scene3d>
                                              <a:sp3d>
                                                <a:contourClr>
                                                  <a:srgbClr val="FFFFFF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28" type="#_x0000_t202" style="position:absolute;margin-left:420.55pt;margin-top:101.85pt;width:318.3pt;height:356.95pt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5ksgIAALU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" o:allowincell="f" filled="f" stroked="f">
                <v:textbox style="mso-fit-shape-to-text:t" inset="0,0,0,0">
                  <w:txbxContent>
                    <w:sdt>
                      <w:sdtPr>
                        <w:alias w:val="variable"/>
                        <w:tag w:val="${child.photo}"/>
                        <w:id w:val="23137597"/>
                        <w:picture/>
                      </w:sdtPr>
                      <w:sdtContent>
                        <w:p w:rsidR="00D625E0" w:rsidRDefault="00D625E0" w:rsidP="00D304C7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>
                                <wp:extent cx="2866644" cy="4343400"/>
                                <wp:effectExtent l="95250" t="76200" r="105156" b="76200"/>
                                <wp:docPr id="2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66644" cy="4343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 w="88900" cap="sq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</a:ln>
                                        <a:effectLst>
                                          <a:outerShdw blurRad="55000" dist="18000" dir="5400000" algn="tl" rotWithShape="0">
                                            <a:srgbClr val="000000">
                                              <a:alpha val="40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twoPt" dir="t">
                                            <a:rot lat="0" lon="0" rev="7200000"/>
                                          </a:lightRig>
                                        </a:scene3d>
                                        <a:sp3d>
                                          <a:contourClr>
                                            <a:srgbClr val="FFFFFF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12128" behindDoc="0" locked="0" layoutInCell="0" allowOverlap="1">
                <wp:simplePos x="0" y="0"/>
                <wp:positionH relativeFrom="page">
                  <wp:posOffset>546100</wp:posOffset>
                </wp:positionH>
                <wp:positionV relativeFrom="page">
                  <wp:posOffset>4110355</wp:posOffset>
                </wp:positionV>
                <wp:extent cx="5340985" cy="2800985"/>
                <wp:effectExtent l="107950" t="0" r="132715" b="499110"/>
                <wp:wrapNone/>
                <wp:docPr id="55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849778">
                          <a:off x="0" y="0"/>
                          <a:ext cx="5340985" cy="2800985"/>
                          <a:chOff x="7366" y="2517"/>
                          <a:chExt cx="8411" cy="4411"/>
                        </a:xfrm>
                      </wpg:grpSpPr>
                      <wpg:grpSp>
                        <wpg:cNvPr id="56" name="Group 79"/>
                        <wpg:cNvGrpSpPr>
                          <a:grpSpLocks/>
                        </wpg:cNvGrpSpPr>
                        <wpg:grpSpPr bwMode="auto">
                          <a:xfrm>
                            <a:off x="7366" y="4255"/>
                            <a:ext cx="8135" cy="2673"/>
                            <a:chOff x="7529" y="8036"/>
                            <a:chExt cx="8135" cy="2673"/>
                          </a:xfrm>
                        </wpg:grpSpPr>
                        <wps:wsp>
                          <wps:cNvPr id="57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8441"/>
                              <a:ext cx="1487" cy="14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47" y="8724"/>
                              <a:ext cx="1799" cy="17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5" y="8036"/>
                              <a:ext cx="1892" cy="18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8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915" y="8910"/>
                              <a:ext cx="1799" cy="17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52" y="9228"/>
                              <a:ext cx="1481" cy="14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98" y="9676"/>
                              <a:ext cx="966" cy="96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9" y="8549"/>
                              <a:ext cx="1487" cy="14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2110" y="4039"/>
                            <a:ext cx="1857" cy="18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3134" y="3785"/>
                            <a:ext cx="2362" cy="2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0592" y="4520"/>
                            <a:ext cx="1856" cy="18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90"/>
                        <wps:cNvSpPr>
                          <a:spLocks noChangeArrowheads="1"/>
                        </wps:cNvSpPr>
                        <wps:spPr bwMode="auto">
                          <a:xfrm flipH="1">
                            <a:off x="13074" y="2922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91"/>
                        <wps:cNvSpPr>
                          <a:spLocks noChangeArrowheads="1"/>
                        </wps:cNvSpPr>
                        <wps:spPr bwMode="auto">
                          <a:xfrm flipH="1">
                            <a:off x="9360" y="3205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92"/>
                        <wps:cNvSpPr>
                          <a:spLocks noChangeArrowheads="1"/>
                        </wps:cNvSpPr>
                        <wps:spPr bwMode="auto">
                          <a:xfrm flipH="1">
                            <a:off x="11849" y="2517"/>
                            <a:ext cx="1892" cy="18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0592" y="3391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94"/>
                        <wps:cNvSpPr>
                          <a:spLocks noChangeArrowheads="1"/>
                        </wps:cNvSpPr>
                        <wps:spPr bwMode="auto">
                          <a:xfrm flipH="1">
                            <a:off x="8373" y="3709"/>
                            <a:ext cx="1481" cy="1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95"/>
                        <wps:cNvSpPr>
                          <a:spLocks noChangeArrowheads="1"/>
                        </wps:cNvSpPr>
                        <wps:spPr bwMode="auto">
                          <a:xfrm flipH="1">
                            <a:off x="7642" y="4157"/>
                            <a:ext cx="966" cy="9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96"/>
                        <wps:cNvSpPr>
                          <a:spLocks noChangeArrowheads="1"/>
                        </wps:cNvSpPr>
                        <wps:spPr bwMode="auto">
                          <a:xfrm flipH="1">
                            <a:off x="14290" y="3030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FDBEF" id="Group 78" o:spid="_x0000_s1026" style="position:absolute;margin-left:43pt;margin-top:323.65pt;width:420.55pt;height:220.55pt;rotation:928184fd;z-index:251612128;mso-position-horizontal-relative:page;mso-position-vertical-relative:page" coordorigin="7366,2517" coordsize="8411,4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" o:allowincell="f">
                <v:group id="Group 79" o:spid="_x0000_s1027" style="position:absolute;left:7366;top:4255;width:8135;height:2673" coordorigin="7529,8036" coordsize="8135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80" o:spid="_x0000_s1028" style="position:absolute;left:8745;top:8441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WwMIA&#10;AADbAAAADwAAAGRycy9kb3ducmV2LnhtbESPQWsCMRSE74X+h/AKXkrNWqmWrVGkVfBaFc+vm9fd&#10;0M3LkqRr9t8bQfA4zMw3zGKVbCt68sE4VjAZFyCIK6cN1wqOh+3LO4gQkTW2jknBQAFWy8eHBZba&#10;nfmb+n2sRYZwKFFBE2NXShmqhiyGseuIs/frvMWYpa+l9njOcNvK16KYSYuG80KDHX02VP3t/62C&#10;/uhPyQ/GzLthmn6+phv7jIVSo6e0/gARKcV7+NbeaQVvc7h+yT9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1bAwgAAANsAAAAPAAAAAAAAAAAAAAAAAJgCAABkcnMvZG93&#10;bnJldi54bWxQSwUGAAAAAAQABAD1AAAAhwMAAAAA&#10;" stroked="f"/>
                  <v:oval id="Oval 81" o:spid="_x0000_s1029" style="position:absolute;left:12147;top:8724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Csr8A&#10;AADbAAAADwAAAGRycy9kb3ducmV2LnhtbERPTWsCMRC9F/wPYYReimZbqcpqFKkt9FoVz+Nm3A1u&#10;JksS1+y/bw6FHh/ve71NthU9+WAcK3idFiCIK6cN1wpOx6/JEkSIyBpbx6RgoADbzehpjaV2D/6h&#10;/hBrkUM4lKigibErpQxVQxbD1HXEmbs6bzFm6GupPT5yuG3lW1HMpUXDuaHBjj4aqm6Hu1XQn/w5&#10;+cGYRTfM0mU/+7QvWCj1PE67FYhIKf6L/9zfWsF7Hpu/5B8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4MKyvwAAANsAAAAPAAAAAAAAAAAAAAAAAJgCAABkcnMvZG93bnJl&#10;di54bWxQSwUGAAAAAAQABAD1AAAAhAMAAAAA&#10;" stroked="f"/>
                  <v:oval id="Oval 82" o:spid="_x0000_s1030" style="position:absolute;left:9565;top:8036;width:189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nKcIA&#10;AADbAAAADwAAAGRycy9kb3ducmV2LnhtbESPQWsCMRSE7wX/Q3hCL6VmrbTVrVGkrdCrVjw/N6+7&#10;wc3LksQ1++8bodDjMDPfMMt1sq3oyQfjWMF0UoAgrpw2XCs4fG8f5yBCRNbYOiYFAwVYr0Z3Syy1&#10;u/KO+n2sRYZwKFFBE2NXShmqhiyGieuIs/fjvMWYpa+l9njNcNvKp6J4kRYN54UGO3pvqDrvL1ZB&#10;f/DH5AdjXrthlk4fs0/7gIVS9+O0eQMRKcX/8F/7Syt4XsDtS/4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GcpwgAAANsAAAAPAAAAAAAAAAAAAAAAAJgCAABkcnMvZG93&#10;bnJldi54bWxQSwUGAAAAAAQABAD1AAAAhwMAAAAA&#10;" stroked="f"/>
                  <v:oval id="Oval 83" o:spid="_x0000_s1031" style="position:absolute;left:10915;top:8910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/kb8A&#10;AADbAAAADwAAAGRycy9kb3ducmV2LnhtbERPTYvCMBC9C/6HMII3ndqDLl2jLJWFBS+uetjj0Ixt&#10;2WZSkqj135uD4PHxvtfbwXbqxj60TjQs5hkolsqZVmoN59P37ANUiCSGOies4cEBtpvxaE2FcXf5&#10;5dsx1iqFSChIQxNjXyCGqmFLYe56lsRdnLcUE/Q1Gk/3FG47zLNsiZZaSQ0N9Vw2XP0fr1ZDuXpk&#10;flEecE+I3WmV57vLn9V6Ohm+PkFFHuJb/HL/GA3LtD59ST8A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6r+RvwAAANsAAAAPAAAAAAAAAAAAAAAAAJgCAABkcnMvZG93bnJl&#10;di54bWxQSwUGAAAAAAQABAD1AAAAhAMAAAAA&#10;" stroked="f"/>
                  <v:oval id="Oval 84" o:spid="_x0000_s1032" style="position:absolute;left:13452;top:9228;width:1481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ahksIA&#10;AADbAAAADwAAAGRycy9kb3ducmV2LnhtbESPQWsCMRSE74L/ITyhF6lZK9iyNYpoC71Wl55fN6+7&#10;oZuXJYlr9t83gtDjMDPfMJtdsp0YyAfjWMFyUYAgrp023Ciozu+PLyBCRNbYOSYFIwXYbaeTDZba&#10;XfmThlNsRIZwKFFBG2NfShnqliyGheuJs/fjvMWYpW+k9njNcNvJp6JYS4uG80KLPR1aqn9PF6tg&#10;qPxX8qMxz/24St/H1ZudY6HUwyztX0FESvE/fG9/aAXrJd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qGSwgAAANsAAAAPAAAAAAAAAAAAAAAAAJgCAABkcnMvZG93&#10;bnJldi54bWxQSwUGAAAAAAQABAD1AAAAhwMAAAAA&#10;" stroked="f"/>
                  <v:oval id="Oval 85" o:spid="_x0000_s1033" style="position:absolute;left:14698;top:9676;width:966;height: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Q/5cIA&#10;AADbAAAADwAAAGRycy9kb3ducmV2LnhtbESPT2sCMRTE74LfITyhF6lZFWzZGkVsC736h55fN6+7&#10;oZuXJYlr9ts3guBxmJnfMOttsq3oyQfjWMF8VoAgrpw2XCs4nz6fX0GEiKyxdUwKBgqw3YxHayy1&#10;u/KB+mOsRYZwKFFBE2NXShmqhiyGmeuIs/frvMWYpa+l9njNcNvKRVGspEXDeaHBjvYNVX/Hi1XQ&#10;n/138oMxL92wTD/vyw87xUKpp0navYGIlOIjfG9/aQWrBdy+5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D/lwgAAANsAAAAPAAAAAAAAAAAAAAAAAJgCAABkcnMvZG93&#10;bnJldi54bWxQSwUGAAAAAAQABAD1AAAAhwMAAAAA&#10;" stroked="f"/>
                  <v:oval id="Oval 86" o:spid="_x0000_s1034" style="position:absolute;left:7529;top:8549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iafsIA&#10;AADbAAAADwAAAGRycy9kb3ducmV2LnhtbESPQWsCMRSE7wX/Q3gFL6Vm64ItW6NIVehVKz2/bl53&#10;QzcvSxLX7L9vBMHjMDPfMMt1sp0YyAfjWMHLrABBXDttuFFw+to/v4EIEVlj55gUjBRgvZo8LLHS&#10;7sIHGo6xERnCoUIFbYx9JWWoW7IYZq4nzt6v8xZjlr6R2uMlw20n50WxkBYN54UWe/poqf47nq2C&#10;4eS/kx+Nee3HMv1sy519wkKp6WPavIOIlOI9fGt/agWLEq5f8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KJp+wgAAANsAAAAPAAAAAAAAAAAAAAAAAJgCAABkcnMvZG93&#10;bnJldi54bWxQSwUGAAAAAAQABAD1AAAAhwMAAAAA&#10;" stroked="f"/>
                </v:group>
                <v:oval id="Oval 87" o:spid="_x0000_s1035" style="position:absolute;left:12110;top:4039;width:1857;height: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ECCsIA&#10;AADbAAAADwAAAGRycy9kb3ducmV2LnhtbESPQWsCMRSE7wX/Q3hCL6Vm1aJlNYpoC71WxfPr5nU3&#10;uHlZkrhm/31TKPQ4zMw3zHqbbCt68sE4VjCdFCCIK6cN1wrOp/fnVxAhImtsHZOCgQJsN6OHNZba&#10;3fmT+mOsRYZwKFFBE2NXShmqhiyGieuIs/ftvMWYpa+l9njPcNvKWVEspEXDeaHBjvYNVdfjzSro&#10;z/6S/GDMshvm6eswf7NPWCj1OE67FYhIKf6H/9ofWsHiBX6/5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QIKwgAAANsAAAAPAAAAAAAAAAAAAAAAAJgCAABkcnMvZG93&#10;bnJldi54bWxQSwUGAAAAAAQABAD1AAAAhwMAAAAA&#10;" stroked="f"/>
                <v:oval id="Oval 88" o:spid="_x0000_s1036" style="position:absolute;left:13134;top:3785;width:2362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2nkcIA&#10;AADbAAAADwAAAGRycy9kb3ducmV2LnhtbESPQWsCMRSE7wX/Q3hCL6VmVaplNYpoC71WxfPr5nU3&#10;uHlZkrhm/31TKPQ4zMw3zHqbbCt68sE4VjCdFCCIK6cN1wrOp/fnVxAhImtsHZOCgQJsN6OHNZba&#10;3fmT+mOsRYZwKFFBE2NXShmqhiyGieuIs/ftvMWYpa+l9njPcNvKWVEspEXDeaHBjvYNVdfjzSro&#10;z/6S/GDMshvm6eswf7NPWCj1OE67FYhIKf6H/9ofWsHiBX6/5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aeRwgAAANsAAAAPAAAAAAAAAAAAAAAAAJgCAABkcnMvZG93&#10;bnJldi54bWxQSwUGAAAAAAQABAD1AAAAhwMAAAAA&#10;" stroked="f"/>
                <v:oval id="Oval 89" o:spid="_x0000_s1037" style="position:absolute;left:10592;top:4520;width:1856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55sIA&#10;AADbAAAADwAAAGRycy9kb3ducmV2LnhtbESPQWsCMRSE7wX/Q3iFXopmrbAtq1HEttCrVnp+bp67&#10;oZuXJUnX7L9vBMHjMDPfMKtNsp0YyAfjWMF8VoAgrp023Cg4fn9O30CEiKyxc0wKRgqwWU8eVlhp&#10;d+E9DYfYiAzhUKGCNsa+kjLULVkMM9cTZ+/svMWYpW+k9njJcNvJl6IopUXDeaHFnnYt1b+HP6tg&#10;OPqf5EdjXvtxkU7viw/7jIVST49puwQRKcV7+Nb+0grKEq5f8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znmwgAAANsAAAAPAAAAAAAAAAAAAAAAAJgCAABkcnMvZG93&#10;bnJldi54bWxQSwUGAAAAAAQABAD1AAAAhwMAAAAA&#10;" stroked="f"/>
                <v:oval id="Oval 90" o:spid="_x0000_s1038" style="position:absolute;left:13074;top:2922;width:1487;height:148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n5cIA&#10;AADbAAAADwAAAGRycy9kb3ducmV2LnhtbESPQWvCQBSE70L/w/KE3vTFHIykriIpBcFL1R56fGSf&#10;SWj2bdjdavz33YLgcZiZb5j1drS9urIPnRMNi3kGiqV2ppNGw9f5Y7YCFSKJod4Ja7hzgO3mZbKm&#10;0ribHPl6io1KEAklaWhjHErEULdsKczdwJK8i/OWYpK+QePpluC2xzzLlmipk7TQ0sBVy/XP6ddq&#10;qIp75hfVJx4IsT8Xef5++bZav07H3RuoyGN8hh/tvdGwLOD/S/oBu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yflwgAAANsAAAAPAAAAAAAAAAAAAAAAAJgCAABkcnMvZG93&#10;bnJldi54bWxQSwUGAAAAAAQABAD1AAAAhwMAAAAA&#10;" stroked="f"/>
                <v:oval id="Oval 91" o:spid="_x0000_s1039" style="position:absolute;left:9360;top:3205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zl78A&#10;AADbAAAADwAAAGRycy9kb3ducmV2LnhtbERPTYvCMBC9C/6HMII3ndqDLl2jLJWFBS+uetjj0Ixt&#10;2WZSkqj135uD4PHxvtfbwXbqxj60TjQs5hkolsqZVmoN59P37ANUiCSGOies4cEBtpvxaE2FcXf5&#10;5dsx1iqFSChIQxNjXyCGqmFLYe56lsRdnLcUE/Q1Gk/3FG47zLNsiZZaSQ0N9Vw2XP0fr1ZDuXpk&#10;flEecE+I3WmV57vLn9V6Ohm+PkFFHuJb/HL/GA3LNDZ9ST8A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nLOXvwAAANsAAAAPAAAAAAAAAAAAAAAAAJgCAABkcnMvZG93bnJl&#10;di54bWxQSwUGAAAAAAQABAD1AAAAhAMAAAAA&#10;" stroked="f"/>
                <v:oval id="Oval 92" o:spid="_x0000_s1040" style="position:absolute;left:11849;top:2517;width:1892;height:189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WDMMA&#10;AADbAAAADwAAAGRycy9kb3ducmV2LnhtbESPS2vDMBCE74X+B7GF3Jp1fMjDjRKKSyDQS/M45LhY&#10;G9vUWhlJSZx/XxUCOQ4z8w2zXA+2U1f2oXWiYTLOQLFUzrRSazgeNu9zUCGSGOqcsIY7B1ivXl+W&#10;VBh3kx1f97FWCSKhIA1NjH2BGKqGLYWx61mSd3beUkzS12g83RLcdphn2RQttZIWGuq5bLj63V+s&#10;hnJ2z/yk/MFvQuwOszz/Op+s1qO34fMDVOQhPsOP9tZomC7g/0v6Ab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AWDMMAAADbAAAADwAAAAAAAAAAAAAAAACYAgAAZHJzL2Rv&#10;d25yZXYueG1sUEsFBgAAAAAEAAQA9QAAAIgDAAAAAA==&#10;" stroked="f"/>
                <v:oval id="Oval 93" o:spid="_x0000_s1041" style="position:absolute;left:10592;top:3391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S1L4A&#10;AADbAAAADwAAAGRycy9kb3ducmV2LnhtbERPTWsCMRC9F/wPYQpeimatUGVrFLEVvFbF87iZ7oZu&#10;JkuSrtl/bw6Cx8f7Xm2SbUVPPhjHCmbTAgRx5bThWsH5tJ8sQYSIrLF1TAoGCrBZj15WWGp34x/q&#10;j7EWOYRDiQqaGLtSylA1ZDFMXUecuV/nLcYMfS21x1sOt618L4oPadFwbmiwo11D1d/x3yroz/6S&#10;/GDMohvm6fo1/7ZvWCg1fk3bTxCRUnyKH+6DVrDI6/OX/APk+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jktS+AAAA2wAAAA8AAAAAAAAAAAAAAAAAmAIAAGRycy9kb3ducmV2&#10;LnhtbFBLBQYAAAAABAAEAPUAAACDAwAAAAA=&#10;" stroked="f"/>
                <v:oval id="Oval 94" o:spid="_x0000_s1042" style="position:absolute;left:8373;top:3709;width:1481;height:14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+M18MA&#10;AADbAAAADwAAAGRycy9kb3ducmV2LnhtbESPzWrDMBCE74W8g9hAb/XaPtTFjRKCS6HQS/Nz6HGx&#10;NraJtTKSmjhvXxUCPQ4z8w2z2sx2VBf2YXCiochyUCytM4N0Go6H96cXUCGSGBqdsIYbB9isFw8r&#10;qo27yo4v+9ipBJFQk4Y+xqlGDG3PlkLmJpbknZy3FJP0HRpP1wS3I5Z5/oyWBkkLPU3c9Nye9z9W&#10;Q1Pdcl80X/hJiOOhKsu307fV+nE5b19BRZ7jf/je/jAaqgL+vqQfg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+M18MAAADbAAAADwAAAAAAAAAAAAAAAACYAgAAZHJzL2Rv&#10;d25yZXYueG1sUEsFBgAAAAAEAAQA9QAAAIgDAAAAAA==&#10;" stroked="f"/>
                <v:oval id="Oval 95" o:spid="_x0000_s1043" style="position:absolute;left:7642;top:4157;width:966;height:96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0SoMIA&#10;AADbAAAADwAAAGRycy9kb3ducmV2LnhtbESPQWvCQBSE74X+h+UVeqsv5mBKdBVJEQQvVj14fGSf&#10;STD7NuxuNf77rlDocZiZb5jFarS9urEPnRMN00kGiqV2ppNGw+m4+fgEFSKJod4Ja3hwgNXy9WVB&#10;pXF3+ebbITYqQSSUpKGNcSgRQ92ypTBxA0vyLs5bikn6Bo2ne4LbHvMsm6GlTtJCSwNXLdfXw4/V&#10;UBWPzE+rPe4IsT8Wef51OVut39/G9RxU5DH+h//aW6OhyOH5Jf0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RKgwgAAANsAAAAPAAAAAAAAAAAAAAAAAJgCAABkcnMvZG93&#10;bnJldi54bWxQSwUGAAAAAAQABAD1AAAAhwMAAAAA&#10;" stroked="f"/>
                <v:oval id="Oval 96" o:spid="_x0000_s1044" style="position:absolute;left:14290;top:3030;width:1487;height:148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3O8MA&#10;AADbAAAADwAAAGRycy9kb3ducmV2LnhtbESPQWvCQBSE74X+h+UVeqsvpmBKdBVJKRS8VO3B4yP7&#10;TILZt2F3q/HfuwXB4zAz3zCL1Wh7dWYfOicappMMFEvtTCeNht/919sHqBBJDPVOWMOVA6yWz08L&#10;Ko27yJbPu9ioBJFQkoY2xqFEDHXLlsLEDSzJOzpvKSbpGzSeLglue8yzbIaWOkkLLQ1ctVyfdn9W&#10;Q1VcMz+tfnBDiP2+yPPP48Fq/foyruegIo/xEb63v42G4h3+v6Qfg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G3O8MAAADb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7251" behindDoc="0" locked="0" layoutInCell="0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3564890</wp:posOffset>
                </wp:positionV>
                <wp:extent cx="9363710" cy="2827020"/>
                <wp:effectExtent l="3810" t="2540" r="0" b="0"/>
                <wp:wrapNone/>
                <wp:docPr id="54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363710" cy="28270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ABD8E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EE67A" id="Rectangle 113" o:spid="_x0000_s1026" style="position:absolute;margin-left:28.8pt;margin-top:280.7pt;width:737.3pt;height:222.6pt;flip:x;z-index:251617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" o:allowincell="f" stroked="f" strokecolor="#d8d8d8 [2732]" strokeweight=".5pt">
                <v:fill color2="#abd8ef" rotate="t" focus="100%" type="gradient"/>
                <v:stroke dashstyle="dash"/>
                <w10:wrap anchorx="page" anchory="page"/>
              </v:rect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5503" behindDoc="0" locked="0" layoutInCell="0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530225</wp:posOffset>
                </wp:positionV>
                <wp:extent cx="4700270" cy="3241040"/>
                <wp:effectExtent l="0" t="0" r="0" b="635"/>
                <wp:wrapNone/>
                <wp:docPr id="5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0270" cy="32410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BD8E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80848" id="Rectangle 76" o:spid="_x0000_s1026" style="position:absolute;margin-left:396pt;margin-top:41.75pt;width:370.1pt;height:255.2pt;z-index:2515855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" o:allowincell="f" fillcolor="#abd8ef" stroked="f" strokecolor="#d8d8d8 [2732]" strokeweight=".5pt">
                <v:fill rotate="t" focus="100%" type="gradient"/>
                <v:stroke dashstyle="dash"/>
                <w10:wrap anchorx="page" anchory="page"/>
              </v:rect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4479" behindDoc="0" locked="0" layoutInCell="0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530225</wp:posOffset>
                </wp:positionV>
                <wp:extent cx="4664075" cy="3103245"/>
                <wp:effectExtent l="3810" t="0" r="0" b="0"/>
                <wp:wrapNone/>
                <wp:docPr id="5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4075" cy="31032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BD8EF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43DCC" id="Rectangle 167" o:spid="_x0000_s1026" style="position:absolute;margin-left:28.8pt;margin-top:41.75pt;width:367.25pt;height:244.35pt;z-index:251584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" o:allowincell="f" fillcolor="#abd8ef" stroked="f" strokecolor="#d8d8d8 [2732]" strokeweight=".5pt">
                <v:fill rotate="t" focusposition="1" focussize="" focus="100%" type="gradientRadial">
                  <o:fill v:ext="view" type="gradientCenter"/>
                </v:fill>
                <v:stroke dashstyle="dash"/>
                <w10:wrap anchorx="page" anchory="page"/>
              </v:rect>
            </w:pict>
          </mc:Fallback>
        </mc:AlternateContent>
      </w:r>
      <w:r w:rsidR="00C704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365760</wp:posOffset>
                </wp:positionV>
                <wp:extent cx="9272270" cy="176530"/>
                <wp:effectExtent l="0" t="3810" r="0" b="635"/>
                <wp:wrapNone/>
                <wp:docPr id="51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227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5E0" w:rsidRPr="003C78BB" w:rsidRDefault="00D625E0" w:rsidP="00847CDE">
                            <w:pPr>
                              <w:pStyle w:val="Instructions"/>
                            </w:pPr>
                            <w:r w:rsidRPr="003C78BB">
                              <w:t>1.</w:t>
                            </w:r>
                            <w:r>
                              <w:t xml:space="preserve"> </w:t>
                            </w:r>
                            <w:r w:rsidRPr="00847CDE">
                              <w:t>Print this page.    2. Print second sheet on the back of this page.    3. Fold paper in half.    4. Cut along the dotted lines.    5. Final trimmed size will be 5 x 7 inches.</w:t>
                            </w:r>
                          </w:p>
                        </w:txbxContent>
                      </wps:txbx>
                      <wps:bodyPr rot="0" vert="horz" wrap="square" lIns="18288" tIns="18288" rIns="18288" bIns="18288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29" type="#_x0000_t202" style="position:absolute;margin-left:36pt;margin-top:28.8pt;width:730.1pt;height:13.9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" o:allowincell="f" filled="f" stroked="f">
                <v:textbox style="mso-fit-shape-to-text:t" inset="1.44pt,1.44pt,1.44pt,1.44pt">
                  <w:txbxContent>
                    <w:p w:rsidR="00D625E0" w:rsidRPr="003C78BB" w:rsidRDefault="00D625E0" w:rsidP="00847CDE">
                      <w:pPr>
                        <w:pStyle w:val="Instructions"/>
                      </w:pPr>
                      <w:r w:rsidRPr="003C78BB">
                        <w:t>1.</w:t>
                      </w:r>
                      <w:r>
                        <w:t xml:space="preserve"> </w:t>
                      </w:r>
                      <w:r w:rsidRPr="00847CDE">
                        <w:t>Print this page.    2. Print second sheet on the back of this page.    3. Fold paper in half.    4. Cut along the dotted lines.    5. Final trimmed size will be 5 x 7 inches.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04C7">
        <w:br w:type="page"/>
      </w:r>
    </w:p>
    <w:p w:rsidR="00132A0B" w:rsidRDefault="00C704D4" w:rsidP="00847CDE"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583454" behindDoc="0" locked="0" layoutInCell="0" allowOverlap="1">
                <wp:simplePos x="0" y="0"/>
                <wp:positionH relativeFrom="page">
                  <wp:posOffset>4681855</wp:posOffset>
                </wp:positionH>
                <wp:positionV relativeFrom="page">
                  <wp:posOffset>814705</wp:posOffset>
                </wp:positionV>
                <wp:extent cx="5340985" cy="2941320"/>
                <wp:effectExtent l="5080" t="90805" r="6985" b="6350"/>
                <wp:wrapNone/>
                <wp:docPr id="29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985" cy="2941320"/>
                          <a:chOff x="7373" y="1283"/>
                          <a:chExt cx="8411" cy="4632"/>
                        </a:xfrm>
                      </wpg:grpSpPr>
                      <wps:wsp>
                        <wps:cNvPr id="30" name="Oval 379"/>
                        <wps:cNvSpPr>
                          <a:spLocks noChangeArrowheads="1"/>
                        </wps:cNvSpPr>
                        <wps:spPr bwMode="auto">
                          <a:xfrm rot="-45521876">
                            <a:off x="8677" y="1283"/>
                            <a:ext cx="2224" cy="222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77"/>
                        <wps:cNvSpPr>
                          <a:spLocks noChangeArrowheads="1"/>
                        </wps:cNvSpPr>
                        <wps:spPr bwMode="auto">
                          <a:xfrm>
                            <a:off x="13228" y="1458"/>
                            <a:ext cx="1672" cy="1672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78"/>
                        <wps:cNvSpPr>
                          <a:spLocks noChangeArrowheads="1"/>
                        </wps:cNvSpPr>
                        <wps:spPr bwMode="auto">
                          <a:xfrm rot="4882285">
                            <a:off x="10849" y="1633"/>
                            <a:ext cx="1497" cy="149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52"/>
                        <wpg:cNvGrpSpPr>
                          <a:grpSpLocks/>
                        </wpg:cNvGrpSpPr>
                        <wpg:grpSpPr bwMode="auto">
                          <a:xfrm>
                            <a:off x="7373" y="3242"/>
                            <a:ext cx="8135" cy="2673"/>
                            <a:chOff x="7529" y="8036"/>
                            <a:chExt cx="8135" cy="2673"/>
                          </a:xfrm>
                        </wpg:grpSpPr>
                        <wps:wsp>
                          <wps:cNvPr id="34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8441"/>
                              <a:ext cx="1487" cy="14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47" y="8724"/>
                              <a:ext cx="1799" cy="17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5" y="8036"/>
                              <a:ext cx="1892" cy="18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5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915" y="8910"/>
                              <a:ext cx="1799" cy="17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52" y="9228"/>
                              <a:ext cx="1481" cy="14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98" y="9676"/>
                              <a:ext cx="966" cy="96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9" y="8549"/>
                              <a:ext cx="1487" cy="14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2117" y="3026"/>
                            <a:ext cx="1857" cy="18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3141" y="2772"/>
                            <a:ext cx="2362" cy="2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0599" y="3507"/>
                            <a:ext cx="1856" cy="18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4"/>
                        <wps:cNvSpPr>
                          <a:spLocks noChangeArrowheads="1"/>
                        </wps:cNvSpPr>
                        <wps:spPr bwMode="auto">
                          <a:xfrm flipH="1">
                            <a:off x="13081" y="1909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9367" y="2192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6"/>
                        <wps:cNvSpPr>
                          <a:spLocks noChangeArrowheads="1"/>
                        </wps:cNvSpPr>
                        <wps:spPr bwMode="auto">
                          <a:xfrm flipH="1">
                            <a:off x="11856" y="1504"/>
                            <a:ext cx="1892" cy="18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0599" y="2378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8380" y="2696"/>
                            <a:ext cx="1481" cy="1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49"/>
                        <wps:cNvSpPr>
                          <a:spLocks noChangeArrowheads="1"/>
                        </wps:cNvSpPr>
                        <wps:spPr bwMode="auto">
                          <a:xfrm flipH="1">
                            <a:off x="7649" y="3144"/>
                            <a:ext cx="966" cy="9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0"/>
                        <wps:cNvSpPr>
                          <a:spLocks noChangeArrowheads="1"/>
                        </wps:cNvSpPr>
                        <wps:spPr bwMode="auto">
                          <a:xfrm flipH="1">
                            <a:off x="14297" y="2017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79CF" id="Group 387" o:spid="_x0000_s1026" style="position:absolute;margin-left:368.65pt;margin-top:64.15pt;width:420.55pt;height:231.6pt;z-index:251583454;mso-position-horizontal-relative:page;mso-position-vertical-relative:page" coordorigin="7373,1283" coordsize="8411,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" o:allowincell="f">
                <v:oval id="Oval 379" o:spid="_x0000_s1027" style="position:absolute;left:8677;top:1283;width:2224;height:2224;rotation:-25361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dDrwA&#10;AADbAAAADwAAAGRycy9kb3ducmV2LnhtbERPvQrCMBDeBd8hnOCmqQoi1SgiCIIuVgfHoznbanIp&#10;TdT27c0gOH58/6tNa414U+Mrxwom4wQEce50xYWC62U/WoDwAVmjcUwKOvKwWfd7K0y1+/CZ3lko&#10;RAxhn6KCMoQ6ldLnJVn0Y1cTR+7uGoshwqaQusFPDLdGTpNkLi1WHBtKrGlXUv7MXlaBeXWPzFjJ&#10;8+LUPc5VNjk+b0ap4aDdLkEEasNf/HMftIJZXB+/x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Vd0OvAAAANsAAAAPAAAAAAAAAAAAAAAAAJgCAABkcnMvZG93bnJldi54&#10;bWxQSwUGAAAAAAQABAD1AAAAgQMAAAAA&#10;" stroked="f" strokecolor="#d8d8d8 [2732]" strokeweight=".5pt">
                  <v:fill color2="#abd8ef" rotate="t" angle="45" focus="100%" type="gradient"/>
                  <v:stroke dashstyle="dash"/>
                </v:oval>
                <v:oval id="Oval 377" o:spid="_x0000_s1028" style="position:absolute;left:13228;top:1458;width:1672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E7MMA&#10;AADbAAAADwAAAGRycy9kb3ducmV2LnhtbESP3YrCMBSE7xd8h3AE79a0KkupRhFFlAUX/x7g0Bzb&#10;YnNSm1S7b2+Ehb0cZuYbZrboTCUe1LjSsoJ4GIEgzqwuOVdwOW8+ExDOI2usLJOCX3KwmPc+Zphq&#10;++QjPU4+FwHCLkUFhfd1KqXLCjLohrYmDt7VNgZ9kE0udYPPADeVHEXRlzRYclgosKZVQdnt1BoF&#10;9x9ZtvF1bQ9msjfJ937bTpKxUoN+t5yC8NT5//Bfe6cVjG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E7MMAAADbAAAADwAAAAAAAAAAAAAAAACYAgAAZHJzL2Rv&#10;d25yZXYueG1sUEsFBgAAAAAEAAQA9QAAAIg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378" o:spid="_x0000_s1029" style="position:absolute;left:10849;top:1633;width:1497;height:1497;rotation:533275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xxfcUA&#10;AADbAAAADwAAAGRycy9kb3ducmV2LnhtbESPQUvDQBSE74L/YXmCN/vSKlLSbktRWgr2oFEovT2y&#10;r0lo9m26u6bx33cFweMwM98w8+VgW9WzD40TDeNRBoqldKaRSsPX5/phCipEEkOtE9bwwwGWi9ub&#10;OeXGXeSD+yJWKkEk5KShjrHLEUNZs6Uwch1L8o7OW4pJ+gqNp0uC2xYnWfaMlhpJCzV1/FJzeSq+&#10;rQZ0T2+b19O28O94OO/Pu35aOtT6/m5YzUBFHuJ/+K+9NRoeJ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fHF9xQAAANs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group id="Group 52" o:spid="_x0000_s1030" style="position:absolute;left:7373;top:3242;width:8135;height:2673" coordorigin="7529,8036" coordsize="8135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53" o:spid="_x0000_s1031" style="position:absolute;left:8745;top:8441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ItF8IA&#10;AADbAAAADwAAAGRycy9kb3ducmV2LnhtbESPQWsCMRSE7wX/Q3hCL6VmdUstq1FEW+i1Vjy/bl53&#10;g5uXJYlr9t83hUKPw8x8w6y3yXZiIB+MYwXzWQGCuHbacKPg9Pn2+AIiRGSNnWNSMFKA7WZyt8ZK&#10;uxt/0HCMjcgQDhUqaGPsKylD3ZLFMHM9cfa+nbcYs/SN1B5vGW47uSiKZ2nRcF5osad9S/XleLUK&#10;hpM/Jz8as+zHMn0dylf7gIVS99O0W4GIlOJ/+K/9rhWUT/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i0XwgAAANsAAAAPAAAAAAAAAAAAAAAAAJgCAABkcnMvZG93&#10;bnJldi54bWxQSwUGAAAAAAQABAD1AAAAhwMAAAAA&#10;" stroked="f"/>
                  <v:oval id="Oval 54" o:spid="_x0000_s1032" style="position:absolute;left:12147;top:8724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6IjMIA&#10;AADbAAAADwAAAGRycy9kb3ducmV2LnhtbESPQWsCMRSE7wX/Q3hCL6VmdWktq1FEW+i1Vjy/bl53&#10;g5uXJYlr9t83hUKPw8x8w6y3yXZiIB+MYwXzWQGCuHbacKPg9Pn2+AIiRGSNnWNSMFKA7WZyt8ZK&#10;uxt/0HCMjcgQDhUqaGPsKylD3ZLFMHM9cfa+nbcYs/SN1B5vGW47uSiKZ2nRcF5osad9S/XleLUK&#10;hpM/Jz8as+zHMn0dylf7gIVS99O0W4GIlOJ/+K/9rhWUT/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oiMwgAAANsAAAAPAAAAAAAAAAAAAAAAAJgCAABkcnMvZG93&#10;bnJldi54bWxQSwUGAAAAAAQABAD1AAAAhwMAAAAA&#10;" stroked="f"/>
                  <v:oval id="Oval 55" o:spid="_x0000_s1033" style="position:absolute;left:9565;top:8036;width:189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wW+8IA&#10;AADbAAAADwAAAGRycy9kb3ducmV2LnhtbESPQWsCMRSE7wX/Q3gFL6Vm64ItW6NIVehVKz2/bl53&#10;QzcvSxLX7L9vBMHjMDPfMMt1sp0YyAfjWMHLrABBXDttuFFw+to/v4EIEVlj55gUjBRgvZo8LLHS&#10;7sIHGo6xERnCoUIFbYx9JWWoW7IYZq4nzt6v8xZjlr6R2uMlw20n50WxkBYN54UWe/poqf47nq2C&#10;4eS/kx+Nee3HMv1sy519wkKp6WPavIOIlOI9fGt/agXlAq5f8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Bb7wgAAANsAAAAPAAAAAAAAAAAAAAAAAJgCAABkcnMvZG93&#10;bnJldi54bWxQSwUGAAAAAAQABAD1AAAAhwMAAAAA&#10;" stroked="f"/>
                  <v:oval id="Oval 56" o:spid="_x0000_s1034" style="position:absolute;left:10915;top:8910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I+MMA&#10;AADbAAAADwAAAGRycy9kb3ducmV2LnhtbESPQWvCQBSE74X+h+UVeqsvpmBKdBVJKRS8VO3B4yP7&#10;TILZt2F3q/HfuwXB4zAz3zCL1Wh7dWYfOicappMMFEvtTCeNht/919sHqBBJDPVOWMOVA6yWz08L&#10;Ko27yJbPu9ioBJFQkoY2xqFEDHXLlsLEDSzJOzpvKSbpGzSeLglue8yzbIaWOkkLLQ1ctVyfdn9W&#10;Q1VcMz+tfnBDiP2+yPPP48Fq/foyruegIo/xEb63v42G9wL+v6Qfg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AI+MMAAADbAAAADwAAAAAAAAAAAAAAAACYAgAAZHJzL2Rv&#10;d25yZXYueG1sUEsFBgAAAAAEAAQA9QAAAIgDAAAAAA==&#10;" stroked="f"/>
                  <v:oval id="Oval 57" o:spid="_x0000_s1035" style="position:absolute;left:13452;top:9228;width:1481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8nEr8A&#10;AADbAAAADwAAAGRycy9kb3ducmV2LnhtbERPy2oCMRTdC/5DuIVuRDPtgMrUKNIHdOsD19fJ7Uzo&#10;5GZI0jHz981CcHk4780u2U4M5INxrOBlUYAgrp023Cg4n77maxAhImvsHJOCkQLsttPJBivtbnyg&#10;4RgbkUM4VKigjbGvpAx1SxbDwvXEmftx3mLM0DdSe7zlcNvJ16JYSouGc0OLPb23VP8e/6yC4ewv&#10;yY/GrPqxTNeP8tPOsFDq+Snt30BESvEhvru/tYIyj81f8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ycSvwAAANsAAAAPAAAAAAAAAAAAAAAAAJgCAABkcnMvZG93bnJl&#10;di54bWxQSwUGAAAAAAQABAD1AAAAhAMAAAAA&#10;" stroked="f"/>
                  <v:oval id="Oval 58" o:spid="_x0000_s1036" style="position:absolute;left:14698;top:9676;width:966;height: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CicIA&#10;AADbAAAADwAAAGRycy9kb3ducmV2LnhtbESPQWsCMRSE7wX/Q3hCL6VmdaG1q1FEW+i1Vjy/bl53&#10;g5uXJYlr9t83hUKPw8x8w6y3yXZiIB+MYwXzWQGCuHbacKPg9Pn2uAQRIrLGzjEpGCnAdjO5W2Ol&#10;3Y0/aDjGRmQIhwoVtDH2lZShbslimLmeOHvfzluMWfpGao+3DLedXBTFk7RoOC+02NO+pfpyvFoF&#10;w8mfkx+Nee7HMn0dylf7gIVS99O0W4GIlOJ/+K/9rhWUL/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4KJwgAAANsAAAAPAAAAAAAAAAAAAAAAAJgCAABkcnMvZG93&#10;bnJldi54bWxQSwUGAAAAAAQABAD1AAAAhwMAAAAA&#10;" stroked="f"/>
                  <v:oval id="Oval 59" o:spid="_x0000_s1037" style="position:absolute;left:7529;top:8549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9Yab8A&#10;AADbAAAADwAAAGRycy9kb3ducmV2LnhtbERPTWsCMRC9F/wPYYReimZbi8pqFKkt9FoVz+Nm3A1u&#10;JksS1+y/bw6FHh/ve71NthU9+WAcK3idFiCIK6cN1wpOx6/JEkSIyBpbx6RgoADbzehpjaV2D/6h&#10;/hBrkUM4lKigibErpQxVQxbD1HXEmbs6bzFm6GupPT5yuG3lW1HMpUXDuaHBjj4aqm6Hu1XQn/w5&#10;+cGYRTfM0mU/+7QvWCj1PE67FYhIKf6L/9zfWsF7Xp+/5B8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T1hpvwAAANsAAAAPAAAAAAAAAAAAAAAAAJgCAABkcnMvZG93bnJl&#10;di54bWxQSwUGAAAAAAQABAD1AAAAhAMAAAAA&#10;" stroked="f"/>
                </v:group>
                <v:oval id="Oval 61" o:spid="_x0000_s1038" style="position:absolute;left:12117;top:3026;width:1857;height: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P98sIA&#10;AADbAAAADwAAAGRycy9kb3ducmV2LnhtbESPQWsCMRSE7wX/Q3iCl6JZtWjZGkWqhV6r4vl187ob&#10;3LwsSbpm/31TKPQ4zMw3zGaXbCt68sE4VjCfFSCIK6cN1wou57fpM4gQkTW2jknBQAF229HDBkvt&#10;7vxB/SnWIkM4lKigibErpQxVQxbDzHXE2fty3mLM0tdSe7xnuG3loihW0qLhvNBgR68NVbfTt1XQ&#10;X/w1+cGYdTcs0+dhebSPWCg1Gaf9C4hIKf6H/9rvWsHTHH6/5B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/3ywgAAANsAAAAPAAAAAAAAAAAAAAAAAJgCAABkcnMvZG93&#10;bnJldi54bWxQSwUGAAAAAAQABAD1AAAAhwMAAAAA&#10;" stroked="f"/>
                <v:oval id="Oval 63" o:spid="_x0000_s1039" style="position:absolute;left:13141;top:2772;width:2362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jhcIA&#10;AADbAAAADwAAAGRycy9kb3ducmV2LnhtbESPT2sCMRTE70K/Q3iCF6nZqtiyNUppLfTqHzy/bl53&#10;g5uXJUnX7LdvCoLHYWZ+w6y3ybaiJx+MYwVPswIEceW04VrB6fj5+AIiRGSNrWNSMFCA7eZhtMZS&#10;uyvvqT/EWmQIhxIVNDF2pZShashimLmOOHs/zluMWfpaao/XDLetnBfFSlo0nBca7Oi9oepy+LUK&#10;+pM/Jz8Y89wNi/T9sdjZKRZKTcbp7RVEpBTv4Vv7SytYzuH/S/4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0WOFwgAAANsAAAAPAAAAAAAAAAAAAAAAAJgCAABkcnMvZG93&#10;bnJldi54bWxQSwUGAAAAAAQABAD1AAAAhwMAAAAA&#10;" stroked="f"/>
                <v:oval id="Oval 67" o:spid="_x0000_s1040" style="position:absolute;left:10599;top:3507;width:1856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3GHsIA&#10;AADbAAAADwAAAGRycy9kb3ducmV2LnhtbESPQWsCMRSE7wX/Q3hCL6VmdUstq1FEW+i1Vjy/bl53&#10;g5uXJYlr9t83hUKPw8x8w6y3yXZiIB+MYwXzWQGCuHbacKPg9Pn2+AIiRGSNnWNSMFKA7WZyt8ZK&#10;uxt/0HCMjcgQDhUqaGPsKylD3ZLFMHM9cfa+nbcYs/SN1B5vGW47uSiKZ2nRcF5osad9S/XleLUK&#10;hpM/Jz8as+zHMn0dylf7gIVS99O0W4GIlOJ/+K/9rhU8lf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cYewgAAANsAAAAPAAAAAAAAAAAAAAAAAJgCAABkcnMvZG93&#10;bnJldi54bWxQSwUGAAAAAAQABAD1AAAAhwMAAAAA&#10;" stroked="f"/>
                <v:oval id="Oval 44" o:spid="_x0000_s1041" style="position:absolute;left:13081;top:1909;width:1487;height:148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Tl8sIA&#10;AADbAAAADwAAAGRycy9kb3ducmV2LnhtbESPQWvCQBSE74X+h+UJ3uqLQVRSV5GUguClVQ8eH9ln&#10;Epp9G3a3Gv+9WxB6HGbmG2a1GWynruxD60TDdJKBYqmcaaXWcDp+vi1BhUhiqHPCGu4cYLN+fVlR&#10;YdxNvvl6iLVKEAkFaWhi7AvEUDVsKUxcz5K8i/OWYpK+RuPpluC2wzzL5miplbTQUM9lw9XP4ddq&#10;KBf3zE/LL9wTYndc5PnH5Wy1Ho+G7TuoyEP8Dz/bO6NhNoO/L+kH4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OXywgAAANsAAAAPAAAAAAAAAAAAAAAAAJgCAABkcnMvZG93&#10;bnJldi54bWxQSwUGAAAAAAQABAD1AAAAhwMAAAAA&#10;" stroked="f"/>
                <v:oval id="Oval 45" o:spid="_x0000_s1042" style="position:absolute;left:9367;top:2192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AacMA&#10;AADbAAAADwAAAGRycy9kb3ducmV2LnhtbESPQWvCQBSE7wX/w/IEb/XFoLWkrlJSCgUvNnro8ZF9&#10;JqHZt2F3q/HfdwsFj8PMfMNsdqPt1YV96JxoWMwzUCy1M500Gk7H98dnUCGSGOqdsIYbB9htJw8b&#10;Koy7yidfqtioBJFQkIY2xqFADHXLlsLcDSzJOztvKSbpGzSerglue8yz7AktdZIWWhq4bLn+rn6s&#10;hnJ9y/yiPOCeEPvjOs/fzl9W69l0fH0BFXmM9/B/+8NoWK7g70v6Ab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hAacMAAADbAAAADwAAAAAAAAAAAAAAAACYAgAAZHJzL2Rv&#10;d25yZXYueG1sUEsFBgAAAAAEAAQA9QAAAIgDAAAAAA==&#10;" stroked="f"/>
                <v:oval id="Oval 46" o:spid="_x0000_s1043" style="position:absolute;left:11856;top:1504;width:1892;height:189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eHsMA&#10;AADbAAAADwAAAGRycy9kb3ducmV2LnhtbESPT2vCQBTE70K/w/IK3vTFIFpSVykpgtBL/XPo8ZF9&#10;JqHZt2F31fjt3ULB4zAzv2FWm8F26so+tE40zKYZKJbKmVZqDafjdvIGKkQSQ50T1nDnAJv1y2hF&#10;hXE32fP1EGuVIBIK0tDE2BeIoWrYUpi6niV5Z+ctxSR9jcbTLcFth3mWLdBSK2mhoZ7Lhqvfw8Vq&#10;KJf3zM/Kb/wixO64zPPP84/Vevw6fLyDijzEZ/i/vTMa5gv4+5J+A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reHsMAAADbAAAADwAAAAAAAAAAAAAAAACYAgAAZHJzL2Rv&#10;d25yZXYueG1sUEsFBgAAAAAEAAQA9QAAAIgDAAAAAA==&#10;" stroked="f"/>
                <v:oval id="Oval 47" o:spid="_x0000_s1044" style="position:absolute;left:10599;top:2378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bAHcIA&#10;AADbAAAADwAAAGRycy9kb3ducmV2LnhtbESPQWsCMRSE74X+h/AKXkrNWouWrVGkVfBaFc+vm9fd&#10;0M3LkqRr9t8bQfA4zMw3zGKVbCt68sE4VjAZFyCIK6cN1wqOh+3LO4gQkTW2jknBQAFWy8eHBZba&#10;nfmb+n2sRYZwKFFBE2NXShmqhiyGseuIs/frvMWYpa+l9njOcNvK16KYSYuG80KDHX02VP3t/62C&#10;/uhPyQ/GzLthmn6+phv7jIVSo6e0/gARKcV7+NbeaQVvc7h+yT9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sAdwgAAANsAAAAPAAAAAAAAAAAAAAAAAJgCAABkcnMvZG93&#10;bnJldi54bWxQSwUGAAAAAAQABAD1AAAAhwMAAAAA&#10;" stroked="f"/>
                <v:oval id="Oval 48" o:spid="_x0000_s1045" style="position:absolute;left:8380;top:2696;width:1481;height:14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v978A&#10;AADbAAAADwAAAGRycy9kb3ducmV2LnhtbERPTWvCQBC9F/wPywje6sQgVaKrSKQg9NKqB49DdkyC&#10;2dmwu9X4791DocfH+15vB9upO/vQOtEwm2agWCpnWqk1nE+f70tQIZIY6pywhicH2G5Gb2sqjHvI&#10;D9+PsVYpREJBGpoY+wIxVA1bClPXsyTu6rylmKCv0Xh6pHDbYZ5lH2ipldTQUM9lw9Xt+Gs1lItn&#10;5mflN34RYnda5Pn+erFaT8bDbgUq8hD/xX/ug9EwT2PTl/QDcP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Ke/3vwAAANsAAAAPAAAAAAAAAAAAAAAAAJgCAABkcnMvZG93bnJl&#10;di54bWxQSwUGAAAAAAQABAD1AAAAhAMAAAAA&#10;" stroked="f"/>
                <v:oval id="Oval 49" o:spid="_x0000_s1046" style="position:absolute;left:7649;top:3144;width:966;height:96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VKbMMA&#10;AADbAAAADwAAAGRycy9kb3ducmV2LnhtbESPQWvCQBSE74X+h+UJ3uqLoahNXaWkFAQvVnvo8ZF9&#10;JsHs27C71fjvXUHocZiZb5jlerCdOrMPrRMN00kGiqVyppVaw8/h62UBKkQSQ50T1nDlAOvV89OS&#10;CuMu8s3nfaxVgkgoSEMTY18ghqphS2HiepbkHZ23FJP0NRpPlwS3HeZZNkNLraSFhnouG65O+z+r&#10;oZxfMz8td7glxO4wz/PP46/VejwaPt5BRR7if/jR3hgNr29w/5J+A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VKbMMAAADbAAAADwAAAAAAAAAAAAAAAACYAgAAZHJzL2Rv&#10;d25yZXYueG1sUEsFBgAAAAAEAAQA9QAAAIgDAAAAAA==&#10;" stroked="f"/>
                <v:oval id="Oval 50" o:spid="_x0000_s1047" style="position:absolute;left:14297;top:2017;width:1487;height:148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1LL8A&#10;AADbAAAADwAAAGRycy9kb3ducmV2LnhtbERPTWvCQBC9F/wPywje6sSAVaKrSKQg9NKqB49DdkyC&#10;2dmwu9X4791DocfH+15vB9upO/vQOtEwm2agWCpnWqk1nE+f70tQIZIY6pywhicH2G5Gb2sqjHvI&#10;D9+PsVYpREJBGpoY+wIxVA1bClPXsyTu6rylmKCv0Xh6pHDbYZ5lH2ipldTQUM9lw9Xt+Gs1lItn&#10;5mflN34RYnda5Pn+erFaT8bDbgUq8hD/xX/ug9EwT+vTl/QDcP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hnUsvwAAANsAAAAPAAAAAAAAAAAAAAAAAJgCAABkcnMvZG93bnJl&#10;di54bWxQSwUGAAAAAAQABAD1AAAAhAMAAAAA&#10;" stroked="f"/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65120" behindDoc="0" locked="0" layoutInCell="0" allowOverlap="1">
                <wp:simplePos x="0" y="0"/>
                <wp:positionH relativeFrom="page">
                  <wp:posOffset>6213475</wp:posOffset>
                </wp:positionH>
                <wp:positionV relativeFrom="page">
                  <wp:posOffset>2534285</wp:posOffset>
                </wp:positionV>
                <wp:extent cx="585470" cy="1526540"/>
                <wp:effectExtent l="22225" t="635" r="0" b="34925"/>
                <wp:wrapNone/>
                <wp:docPr id="23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854570">
                          <a:off x="0" y="0"/>
                          <a:ext cx="585470" cy="1526540"/>
                          <a:chOff x="4515" y="6086"/>
                          <a:chExt cx="1010" cy="2634"/>
                        </a:xfrm>
                      </wpg:grpSpPr>
                      <wps:wsp>
                        <wps:cNvPr id="24" name="Freeform 363"/>
                        <wps:cNvSpPr>
                          <a:spLocks/>
                        </wps:cNvSpPr>
                        <wps:spPr bwMode="auto">
                          <a:xfrm rot="818989" flipH="1">
                            <a:off x="4515" y="6998"/>
                            <a:ext cx="581" cy="1722"/>
                          </a:xfrm>
                          <a:custGeom>
                            <a:avLst/>
                            <a:gdLst>
                              <a:gd name="T0" fmla="*/ 959 w 1317"/>
                              <a:gd name="T1" fmla="*/ 3902 h 3902"/>
                              <a:gd name="T2" fmla="*/ 1125 w 1317"/>
                              <a:gd name="T3" fmla="*/ 2864 h 3902"/>
                              <a:gd name="T4" fmla="*/ 170 w 1317"/>
                              <a:gd name="T5" fmla="*/ 2628 h 3902"/>
                              <a:gd name="T6" fmla="*/ 837 w 1317"/>
                              <a:gd name="T7" fmla="*/ 2006 h 3902"/>
                              <a:gd name="T8" fmla="*/ 283 w 1317"/>
                              <a:gd name="T9" fmla="*/ 1448 h 3902"/>
                              <a:gd name="T10" fmla="*/ 650 w 1317"/>
                              <a:gd name="T11" fmla="*/ 0 h 39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17" h="3902">
                                <a:moveTo>
                                  <a:pt x="959" y="3902"/>
                                </a:moveTo>
                                <a:cubicBezTo>
                                  <a:pt x="437" y="3339"/>
                                  <a:pt x="935" y="2670"/>
                                  <a:pt x="1125" y="2864"/>
                                </a:cubicBezTo>
                                <a:cubicBezTo>
                                  <a:pt x="1317" y="3058"/>
                                  <a:pt x="341" y="3152"/>
                                  <a:pt x="170" y="2628"/>
                                </a:cubicBezTo>
                                <a:cubicBezTo>
                                  <a:pt x="0" y="2103"/>
                                  <a:pt x="834" y="1812"/>
                                  <a:pt x="837" y="2006"/>
                                </a:cubicBezTo>
                                <a:cubicBezTo>
                                  <a:pt x="841" y="2201"/>
                                  <a:pt x="218" y="2052"/>
                                  <a:pt x="283" y="1448"/>
                                </a:cubicBezTo>
                                <a:cubicBezTo>
                                  <a:pt x="347" y="845"/>
                                  <a:pt x="918" y="519"/>
                                  <a:pt x="65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64"/>
                        <wps:cNvSpPr>
                          <a:spLocks/>
                        </wps:cNvSpPr>
                        <wps:spPr bwMode="auto">
                          <a:xfrm rot="818989" flipH="1">
                            <a:off x="4980" y="7069"/>
                            <a:ext cx="497" cy="335"/>
                          </a:xfrm>
                          <a:custGeom>
                            <a:avLst/>
                            <a:gdLst>
                              <a:gd name="T0" fmla="*/ 1127 w 1127"/>
                              <a:gd name="T1" fmla="*/ 141 h 759"/>
                              <a:gd name="T2" fmla="*/ 0 w 1127"/>
                              <a:gd name="T3" fmla="*/ 759 h 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7" h="759">
                                <a:moveTo>
                                  <a:pt x="1127" y="141"/>
                                </a:moveTo>
                                <a:cubicBezTo>
                                  <a:pt x="743" y="635"/>
                                  <a:pt x="93" y="0"/>
                                  <a:pt x="0" y="7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65"/>
                        <wps:cNvSpPr>
                          <a:spLocks noChangeArrowheads="1"/>
                        </wps:cNvSpPr>
                        <wps:spPr bwMode="auto">
                          <a:xfrm rot="818989" flipH="1" flipV="1">
                            <a:off x="4903" y="7045"/>
                            <a:ext cx="121" cy="91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66"/>
                        <wps:cNvSpPr>
                          <a:spLocks noChangeArrowheads="1"/>
                        </wps:cNvSpPr>
                        <wps:spPr bwMode="auto">
                          <a:xfrm rot="818989" flipH="1">
                            <a:off x="4686" y="6086"/>
                            <a:ext cx="839" cy="100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rc 367"/>
                        <wps:cNvSpPr>
                          <a:spLocks/>
                        </wps:cNvSpPr>
                        <wps:spPr bwMode="auto">
                          <a:xfrm flipV="1">
                            <a:off x="4934" y="6695"/>
                            <a:ext cx="132" cy="383"/>
                          </a:xfrm>
                          <a:custGeom>
                            <a:avLst/>
                            <a:gdLst>
                              <a:gd name="G0" fmla="+- 7274 0 0"/>
                              <a:gd name="G1" fmla="+- 21418 0 0"/>
                              <a:gd name="G2" fmla="+- 21600 0 0"/>
                              <a:gd name="T0" fmla="*/ 0 w 7274"/>
                              <a:gd name="T1" fmla="*/ 1080 h 21418"/>
                              <a:gd name="T2" fmla="*/ 4473 w 7274"/>
                              <a:gd name="T3" fmla="*/ 0 h 21418"/>
                              <a:gd name="T4" fmla="*/ 7274 w 7274"/>
                              <a:gd name="T5" fmla="*/ 21418 h 2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74" h="21418" fill="none" extrusionOk="0">
                                <a:moveTo>
                                  <a:pt x="-1" y="1079"/>
                                </a:moveTo>
                                <a:cubicBezTo>
                                  <a:pt x="1448" y="561"/>
                                  <a:pt x="2947" y="199"/>
                                  <a:pt x="4473" y="0"/>
                                </a:cubicBezTo>
                              </a:path>
                              <a:path w="7274" h="21418" stroke="0" extrusionOk="0">
                                <a:moveTo>
                                  <a:pt x="-1" y="1079"/>
                                </a:moveTo>
                                <a:cubicBezTo>
                                  <a:pt x="1448" y="561"/>
                                  <a:pt x="2947" y="199"/>
                                  <a:pt x="4473" y="0"/>
                                </a:cubicBezTo>
                                <a:lnTo>
                                  <a:pt x="7274" y="214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BACB2" id="Group 362" o:spid="_x0000_s1026" style="position:absolute;margin-left:489.25pt;margin-top:199.55pt;width:46.1pt;height:120.2pt;rotation:-933418fd;z-index:252165120;mso-position-horizontal-relative:page;mso-position-vertical-relative:page" coordorigin="4515,6086" coordsize="1010,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" o:allowincell="f">
                <v:shape id="Freeform 363" o:spid="_x0000_s1027" style="position:absolute;left:4515;top:6998;width:581;height:1722;rotation:-894554fd;flip:x;visibility:visible;mso-wrap-style:square;v-text-anchor:top" coordsize="1317,3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hacIA&#10;AADbAAAADwAAAGRycy9kb3ducmV2LnhtbESPQYvCMBSE7wv+h/AEb2tqEZFqFBFkPexFXdHjo3m2&#10;1ealNNHU/fUbQdjjMDPfMPNlZ2rxoNZVlhWMhgkI4tzqigsFP4fN5xSE88gaa8uk4EkOlovexxwz&#10;bQPv6LH3hYgQdhkqKL1vMildXpJBN7QNcfQutjXoo2wLqVsMEW5qmSbJRBqsOC6U2NC6pPy2vxsF&#10;tE634X66VsffIPU0fJ2vxbdVatDvVjMQnjr/H363t1pBOobX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+FpwgAAANsAAAAPAAAAAAAAAAAAAAAAAJgCAABkcnMvZG93&#10;bnJldi54bWxQSwUGAAAAAAQABAD1AAAAhwMAAAAA&#10;" path="m959,3902c437,3339,935,2670,1125,2864v192,194,-784,288,-955,-236c,2103,834,1812,837,2006v4,195,-619,46,-554,-558c347,845,918,519,650,e" filled="f" strokecolor="gray [1629]" strokeweight=".5pt">
                  <v:path arrowok="t" o:connecttype="custom" o:connectlocs="423,1722;496,1264;75,1160;369,885;125,639;287,0" o:connectangles="0,0,0,0,0,0"/>
                </v:shape>
                <v:shape id="Freeform 364" o:spid="_x0000_s1028" style="position:absolute;left:4980;top:7069;width:497;height:335;rotation:-894554fd;flip:x;visibility:visible;mso-wrap-style:square;v-text-anchor:top" coordsize="1127,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HzRb8A&#10;AADbAAAADwAAAGRycy9kb3ducmV2LnhtbESPSwvCMBCE74L/IazgRTRV8EE1igiiN/GBeFybtS02&#10;m9JErf/eCILHYWa+YWaL2hTiSZXLLSvo9yIQxInVOacKTsd1dwLCeWSNhWVS8CYHi3mzMcNY2xfv&#10;6XnwqQgQdjEqyLwvYyldkpFB17MlcfButjLog6xSqSt8Bbgp5CCKRtJgzmEhw5JWGSX3w8MoeJjr&#10;OMk7982Kd2z3O0uX47mjVLtVL6cgPNX+H/61t1rBYAjfL+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cfNFvwAAANsAAAAPAAAAAAAAAAAAAAAAAJgCAABkcnMvZG93bnJl&#10;di54bWxQSwUGAAAAAAQABAD1AAAAhAMAAAAA&#10;" path="m1127,141c743,635,93,,,759e" filled="f" strokecolor="gray [1629]" strokeweight=".5pt">
                  <v:path arrowok="t" o:connecttype="custom" o:connectlocs="497,62;0,335" o:connectangles="0,0"/>
                </v:shape>
                <v:shape id="AutoShape 365" o:spid="_x0000_s1029" style="position:absolute;left:4903;top:7045;width:121;height:91;rotation:894554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hSMcA&#10;AADbAAAADwAAAGRycy9kb3ducmV2LnhtbESPT2vCQBTE74V+h+UVvDUbU5USXaUUrB5UqP2Dx0f2&#10;mYRm36a7q4n99G6h0OMwM79hZoveNOJMzteWFQyTFARxYXXNpYL3t+X9IwgfkDU2lknBhTws5rc3&#10;M8y17fiVzvtQighhn6OCKoQ2l9IXFRn0iW2Jo3e0zmCI0pVSO+wi3DQyS9OJNFhzXKiwpeeKiq/9&#10;ySh42Tx8b7PN8Dg6jJuP5c9q5z67k1KDu/5pCiJQH/7Df+21VpBN4PdL/AF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moUjHAAAA2wAAAA8AAAAAAAAAAAAAAAAAmAIAAGRy&#10;cy9kb3ducmV2LnhtbFBLBQYAAAAABAAEAPUAAACMAwAAAAA=&#10;" path="m,l5400,21600r10800,l21600,,,xe" fillcolor="#feb80a [3206]" stroked="f" strokecolor="#d8d8d8 [2732]" strokeweight=".5pt">
                  <v:fill color2="#fee29c [1302]" rotate="t" angle="45" focus="50%" type="gradient"/>
                  <v:stroke dashstyle="dash" joinstyle="miter"/>
                  <v:path o:connecttype="custom" o:connectlocs="106,45;61,91;15,45;61,0" o:connectangles="0,0,0,0" textboxrect="4463,4510,17137,17090"/>
                </v:shape>
                <v:oval id="Oval 366" o:spid="_x0000_s1030" style="position:absolute;left:4686;top:6086;width:839;height:1005;rotation:-89455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KwMMA&#10;AADbAAAADwAAAGRycy9kb3ducmV2LnhtbESPwWrDMBBE74H+g9hCb4kclyata8UYh0LpLU4g18Va&#10;W6bWylhK4vx9VSj0OMzMGyYvZjuIK02+d6xgvUpAEDdO99wpOB0/lq8gfEDWODgmBXfyUOweFjlm&#10;2t34QNc6dCJC2GeowIQwZlL6xpBFv3IjcfRaN1kMUU6d1BPeItwOMk2SjbTYc1wwOFJlqPmuL1bB&#10;9s57eiu/6u7ZtOvKJ/plPgelnh7n8h1EoDn8h//an1pBuoXfL/E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AKwMMAAADbAAAADwAAAAAAAAAAAAAAAACYAgAAZHJzL2Rv&#10;d25yZXYueG1sUEsFBgAAAAAEAAQA9QAAAIgDAAAAAA==&#10;" fillcolor="#feb80a [3206]" stroked="f" strokecolor="#d8d8d8 [2732]" strokeweight=".5pt">
                  <v:fill color2="#fee29c [1302]" rotate="t" angle="45" focus="50%" type="gradient"/>
                  <v:stroke dashstyle="dash"/>
                </v:oval>
                <v:shape id="Arc 367" o:spid="_x0000_s1031" style="position:absolute;left:4934;top:6695;width:132;height:383;flip:y;visibility:visible;mso-wrap-style:square;v-text-anchor:top" coordsize="7274,2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uqsEA&#10;AADbAAAADwAAAGRycy9kb3ducmV2LnhtbERPTYvCMBC9L/gfwgheFk23h2WtRhEXQZBFrR48js3Y&#10;VptJaaKt/94chD0+3vd03plKPKhxpWUFX6MIBHFmdcm5guNhNfwB4TyyxsoyKXiSg/ms9zHFRNuW&#10;9/RIfS5CCLsEFRTe14mULivIoBvZmjhwF9sY9AE2udQNtiHcVDKOom9psOTQUGBNy4KyW3o3CvL2&#10;9EzPsb1mf9sdLTbjT2N+70oN+t1iAsJT5//Fb/daK4jD2PAl/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LqrBAAAA2wAAAA8AAAAAAAAAAAAAAAAAmAIAAGRycy9kb3du&#10;cmV2LnhtbFBLBQYAAAAABAAEAPUAAACGAwAAAAA=&#10;" path="m-1,1079nfc1448,561,2947,199,4473,em-1,1079nsc1448,561,2947,199,4473,l7274,21418,-1,1079xe" filled="f" strokecolor="gray [1629]" strokeweight=".5pt">
                  <v:path arrowok="t" o:extrusionok="f" o:connecttype="custom" o:connectlocs="0,19;81,0;132,383" o:connectangles="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166144" behindDoc="0" locked="0" layoutInCell="0" allowOverlap="1">
                <wp:simplePos x="0" y="0"/>
                <wp:positionH relativeFrom="page">
                  <wp:posOffset>5659120</wp:posOffset>
                </wp:positionH>
                <wp:positionV relativeFrom="page">
                  <wp:posOffset>2990850</wp:posOffset>
                </wp:positionV>
                <wp:extent cx="730885" cy="2089785"/>
                <wp:effectExtent l="67945" t="28575" r="48895" b="0"/>
                <wp:wrapNone/>
                <wp:docPr id="16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469182">
                          <a:off x="0" y="0"/>
                          <a:ext cx="730885" cy="2089785"/>
                          <a:chOff x="8404" y="6620"/>
                          <a:chExt cx="1151" cy="3291"/>
                        </a:xfrm>
                      </wpg:grpSpPr>
                      <wps:wsp>
                        <wps:cNvPr id="17" name="Freeform 369"/>
                        <wps:cNvSpPr>
                          <a:spLocks/>
                        </wps:cNvSpPr>
                        <wps:spPr bwMode="auto">
                          <a:xfrm>
                            <a:off x="8767" y="7780"/>
                            <a:ext cx="788" cy="2131"/>
                          </a:xfrm>
                          <a:custGeom>
                            <a:avLst/>
                            <a:gdLst>
                              <a:gd name="T0" fmla="*/ 530 w 1244"/>
                              <a:gd name="T1" fmla="*/ 0 h 3364"/>
                              <a:gd name="T2" fmla="*/ 968 w 1244"/>
                              <a:gd name="T3" fmla="*/ 3364 h 3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4" h="3364">
                                <a:moveTo>
                                  <a:pt x="530" y="0"/>
                                </a:moveTo>
                                <a:cubicBezTo>
                                  <a:pt x="1244" y="1520"/>
                                  <a:pt x="0" y="2315"/>
                                  <a:pt x="968" y="33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370"/>
                        <wps:cNvSpPr>
                          <a:spLocks noChangeArrowheads="1"/>
                        </wps:cNvSpPr>
                        <wps:spPr bwMode="auto">
                          <a:xfrm rot="-581743">
                            <a:off x="8527" y="6620"/>
                            <a:ext cx="946" cy="115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71"/>
                        <wps:cNvSpPr>
                          <a:spLocks noChangeArrowheads="1"/>
                        </wps:cNvSpPr>
                        <wps:spPr bwMode="auto">
                          <a:xfrm rot="21018257" flipV="1">
                            <a:off x="9030" y="7750"/>
                            <a:ext cx="148" cy="11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rc 372"/>
                        <wps:cNvSpPr>
                          <a:spLocks/>
                        </wps:cNvSpPr>
                        <wps:spPr bwMode="auto">
                          <a:xfrm flipV="1">
                            <a:off x="9031" y="7350"/>
                            <a:ext cx="110" cy="426"/>
                          </a:xfrm>
                          <a:custGeom>
                            <a:avLst/>
                            <a:gdLst>
                              <a:gd name="G0" fmla="+- 0 0 0"/>
                              <a:gd name="G1" fmla="+- 21574 0 0"/>
                              <a:gd name="G2" fmla="+- 21600 0 0"/>
                              <a:gd name="T0" fmla="*/ 1057 w 5489"/>
                              <a:gd name="T1" fmla="*/ 0 h 21574"/>
                              <a:gd name="T2" fmla="*/ 5489 w 5489"/>
                              <a:gd name="T3" fmla="*/ 683 h 21574"/>
                              <a:gd name="T4" fmla="*/ 0 w 5489"/>
                              <a:gd name="T5" fmla="*/ 21574 h 21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89" h="21574" fill="none" extrusionOk="0">
                                <a:moveTo>
                                  <a:pt x="1057" y="-1"/>
                                </a:moveTo>
                                <a:cubicBezTo>
                                  <a:pt x="2554" y="73"/>
                                  <a:pt x="4039" y="302"/>
                                  <a:pt x="5488" y="683"/>
                                </a:cubicBezTo>
                              </a:path>
                              <a:path w="5489" h="21574" stroke="0" extrusionOk="0">
                                <a:moveTo>
                                  <a:pt x="1057" y="-1"/>
                                </a:moveTo>
                                <a:cubicBezTo>
                                  <a:pt x="2554" y="73"/>
                                  <a:pt x="4039" y="302"/>
                                  <a:pt x="5488" y="683"/>
                                </a:cubicBezTo>
                                <a:lnTo>
                                  <a:pt x="0" y="215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73"/>
                        <wps:cNvSpPr>
                          <a:spLocks/>
                        </wps:cNvSpPr>
                        <wps:spPr bwMode="auto">
                          <a:xfrm>
                            <a:off x="8404" y="7775"/>
                            <a:ext cx="651" cy="316"/>
                          </a:xfrm>
                          <a:custGeom>
                            <a:avLst/>
                            <a:gdLst>
                              <a:gd name="T0" fmla="*/ 0 w 1027"/>
                              <a:gd name="T1" fmla="*/ 295 h 499"/>
                              <a:gd name="T2" fmla="*/ 327 w 1027"/>
                              <a:gd name="T3" fmla="*/ 400 h 499"/>
                              <a:gd name="T4" fmla="*/ 405 w 1027"/>
                              <a:gd name="T5" fmla="*/ 182 h 499"/>
                              <a:gd name="T6" fmla="*/ 618 w 1027"/>
                              <a:gd name="T7" fmla="*/ 486 h 499"/>
                              <a:gd name="T8" fmla="*/ 1027 w 1027"/>
                              <a:gd name="T9" fmla="*/ 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7" h="499">
                                <a:moveTo>
                                  <a:pt x="0" y="295"/>
                                </a:moveTo>
                                <a:cubicBezTo>
                                  <a:pt x="127" y="173"/>
                                  <a:pt x="409" y="310"/>
                                  <a:pt x="327" y="400"/>
                                </a:cubicBezTo>
                                <a:cubicBezTo>
                                  <a:pt x="244" y="491"/>
                                  <a:pt x="151" y="223"/>
                                  <a:pt x="405" y="182"/>
                                </a:cubicBezTo>
                                <a:cubicBezTo>
                                  <a:pt x="659" y="141"/>
                                  <a:pt x="709" y="473"/>
                                  <a:pt x="618" y="486"/>
                                </a:cubicBezTo>
                                <a:cubicBezTo>
                                  <a:pt x="527" y="499"/>
                                  <a:pt x="568" y="100"/>
                                  <a:pt x="1027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F275B" id="Group 368" o:spid="_x0000_s1026" style="position:absolute;margin-left:445.6pt;margin-top:235.5pt;width:57.55pt;height:164.55pt;rotation:-512472fd;z-index:252166144;mso-position-horizontal-relative:page;mso-position-vertical-relative:page" coordorigin="8404,6620" coordsize="115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" o:allowincell="f">
                <v:shape id="Freeform 369" o:spid="_x0000_s1027" style="position:absolute;left:8767;top:7780;width:788;height:2131;visibility:visible;mso-wrap-style:square;v-text-anchor:top" coordsize="1244,3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380sEA&#10;AADbAAAADwAAAGRycy9kb3ducmV2LnhtbERPTYvCMBC9C/6HMAt701RZdKlGWWUFL4LaPehtbMam&#10;2ExKk9X6740geJvH+5zpvLWVuFLjS8cKBv0EBHHudMmFgr9s1fsG4QOyxsoxKbiTh/ms25liqt2N&#10;d3Tdh0LEEPYpKjAh1KmUPjdk0fddTRy5s2sshgibQuoGbzHcVnKYJCNpseTYYLCmpaH8sv+3Ck75&#10;2gwWxzOb7e/ma3XIzCa5GKU+P9qfCYhAbXiLX+61jvPH8PwlHi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t/NLBAAAA2wAAAA8AAAAAAAAAAAAAAAAAmAIAAGRycy9kb3du&#10;cmV2LnhtbFBLBQYAAAAABAAEAPUAAACGAwAAAAA=&#10;" path="m530,c1244,1520,,2315,968,3364e" filled="f" strokecolor="gray [1629]" strokeweight=".5pt">
                  <v:path arrowok="t" o:connecttype="custom" o:connectlocs="336,0;613,2131" o:connectangles="0,0"/>
                </v:shape>
                <v:oval id="Oval 370" o:spid="_x0000_s1028" style="position:absolute;left:8527;top:6620;width:946;height:1154;rotation:-63541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OzcQA&#10;AADbAAAADwAAAGRycy9kb3ducmV2LnhtbESPQWvCQBCF7wX/wzKCt7pRUCS6imiLhR6k2kOPQ3ZM&#10;gtnZsLsm8d93DoXeZnhv3vtmsxtcozoKsfZsYDbNQBEX3tZcGvi+vr+uQMWEbLHxTAaeFGG3Hb1s&#10;MLe+5y/qLqlUEsIxRwNVSm2udSwqchinviUW7eaDwyRrKLUN2Eu4a/Q8y5baYc3SUGFLh4qK++Xh&#10;DAwrPIdF8dNnb9fZ8YSP83L+2RkzGQ/7NahEQ/o3/11/WMEXWP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zs3EAAAA2wAAAA8AAAAAAAAAAAAAAAAAmAIAAGRycy9k&#10;b3ducmV2LnhtbFBLBQYAAAAABAAEAPUAAACJAwAAAAA=&#10;" fillcolor="#ea157a [3205]" stroked="f" strokecolor="#d8d8d8 [2732]" strokeweight=".5pt">
                  <v:fill color2="#f6a1c9 [1301]" rotate="t" angle="45" focus="50%" type="gradient"/>
                  <v:stroke dashstyle="dash"/>
                </v:oval>
                <v:shape id="AutoShape 371" o:spid="_x0000_s1029" style="position:absolute;left:9030;top:7750;width:148;height:110;rotation:635418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87P8AA&#10;AADbAAAADwAAAGRycy9kb3ducmV2LnhtbERP24rCMBB9X/Afwgi+LJoqsmg1iijFfRMvHzA0Y1ts&#10;JiWJtvr1G0HYtzmc6yzXnanFg5yvLCsYjxIQxLnVFRcKLudsOAPhA7LG2jIpeJKH9ar3tcRU25aP&#10;9DiFQsQQ9ikqKENoUil9XpJBP7INceSu1hkMEbpCaodtDDe1nCTJjzRYcWwosaFtSfntdDcK3HdW&#10;nK/7bTY7HniH44t97dupUoN+t1mACNSFf/HH/avj/Dm8f4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O87P8AAAADbAAAADwAAAAAAAAAAAAAAAACYAgAAZHJzL2Rvd25y&#10;ZXYueG1sUEsFBgAAAAAEAAQA9QAAAIUDAAAAAA==&#10;" path="m,l5400,21600r10800,l21600,,,xe" fillcolor="#f272ae [1941]" stroked="f">
                  <v:stroke joinstyle="miter"/>
                  <v:path o:connecttype="custom" o:connectlocs="130,55;74,110;19,55;74,0" o:connectangles="0,0,0,0" textboxrect="4524,4516,17076,17084"/>
                </v:shape>
                <v:shape id="Arc 372" o:spid="_x0000_s1030" style="position:absolute;left:9031;top:7350;width:110;height:426;flip:y;visibility:visible;mso-wrap-style:square;v-text-anchor:top" coordsize="5489,21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yJL8A&#10;AADbAAAADwAAAGRycy9kb3ducmV2LnhtbERPy4rCMBTdD/gP4QrupqkuZKhGEVEQQYoPBHeX5toW&#10;m5uaRK1/bxYDLg/nPZ13phFPcr62rGCYpCCIC6trLhWcjuvfPxA+IGtsLJOCN3mYz3o/U8y0ffGe&#10;nodQihjCPkMFVQhtJqUvKjLoE9sSR+5qncEQoSuldviK4aaRozQdS4M1x4YKW1pWVNwOD6PgwvZy&#10;N+cd5bedq9+rbR6uuVRq0O8WExCBuvAV/7s3WsEoro9f4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bPIkvwAAANsAAAAPAAAAAAAAAAAAAAAAAJgCAABkcnMvZG93bnJl&#10;di54bWxQSwUGAAAAAAQABAD1AAAAhAMAAAAA&#10;" path="m1057,-1nfc2554,73,4039,302,5488,683em1057,-1nsc2554,73,4039,302,5488,683l,21574,1057,-1xe" filled="f" strokecolor="gray [1629]" strokeweight=".5pt">
                  <v:path arrowok="t" o:extrusionok="f" o:connecttype="custom" o:connectlocs="21,0;110,13;0,426" o:connectangles="0,0,0"/>
                </v:shape>
                <v:shape id="Freeform 373" o:spid="_x0000_s1031" style="position:absolute;left:8404;top:7775;width:651;height:316;visibility:visible;mso-wrap-style:square;v-text-anchor:top" coordsize="1027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dDsUA&#10;AADbAAAADwAAAGRycy9kb3ducmV2LnhtbESPQWvCQBSE70L/w/IEb7oxQtHUVaqiePCiKbTH1+wz&#10;Cd19G7Jbjf31riD0OMzMN8x82VkjLtT62rGC8SgBQVw4XXOp4CPfDqcgfEDWaByTght5WC5eenPM&#10;tLvykS6nUIoIYZ+hgiqEJpPSFxVZ9CPXEEfv7FqLIcq2lLrFa4RbI9MkeZUWa44LFTa0rqj4Of1a&#10;BRuzmplpup59defP1eT7kBeb3Z9Sg373/gYiUBf+w8/2XitIU3h8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90OxQAAANsAAAAPAAAAAAAAAAAAAAAAAJgCAABkcnMv&#10;ZG93bnJldi54bWxQSwUGAAAAAAQABAD1AAAAigMAAAAA&#10;" path="m,295c127,173,409,310,327,400,244,491,151,223,405,182,659,141,709,473,618,486,527,499,568,100,1027,e" filled="f" strokecolor="gray [1629]" strokeweight=".5pt">
                  <v:path arrowok="t" o:connecttype="custom" o:connectlocs="0,187;207,253;257,115;392,308;651,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164096" behindDoc="0" locked="0" layoutInCell="0" allowOverlap="1">
                <wp:simplePos x="0" y="0"/>
                <wp:positionH relativeFrom="page">
                  <wp:posOffset>6922135</wp:posOffset>
                </wp:positionH>
                <wp:positionV relativeFrom="page">
                  <wp:posOffset>3589020</wp:posOffset>
                </wp:positionV>
                <wp:extent cx="1834515" cy="537845"/>
                <wp:effectExtent l="0" t="0" r="0" b="0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id w:val="920200180"/>
                            </w:sdtPr>
                            <w:sdtEndPr/>
                            <w:sdtContent>
                              <w:p w:rsidR="00D625E0" w:rsidRPr="00793E69" w:rsidRDefault="00D625E0" w:rsidP="00410ABD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r w:rsidRPr="00793E69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Your message here or delete this text and add your own handwritten message.</w:t>
                                </w: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45720" tIns="45720" rIns="4572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545.05pt;margin-top:282.6pt;width:144.45pt;height:42.35pt;z-index:25216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" o:allowincell="f" filled="f" stroked="f">
                <v:textbox style="mso-fit-shape-to-text:t" inset="3.6pt,,3.6pt">
                  <w:txbxContent>
                    <w:sdt>
                      <w:sdtPr>
                        <w:rPr>
                          <w:rFonts w:asciiTheme="majorHAnsi" w:hAnsiTheme="majorHAnsi"/>
                          <w:color w:val="404040" w:themeColor="text1" w:themeTint="BF"/>
                          <w:sz w:val="20"/>
                          <w:szCs w:val="20"/>
                        </w:rPr>
                        <w:id w:val="920200180"/>
                      </w:sdtPr>
                      <w:sdtContent>
                        <w:p w:rsidR="00D625E0" w:rsidRPr="00793E69" w:rsidRDefault="00D625E0" w:rsidP="00410ABD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20"/>
                              <w:szCs w:val="20"/>
                            </w:rPr>
                            <w:t>[</w:t>
                          </w:r>
                          <w:r w:rsidRPr="00793E69">
                            <w:rPr>
                              <w:rFonts w:asciiTheme="majorHAnsi" w:hAnsiTheme="majorHAnsi"/>
                              <w:color w:val="404040" w:themeColor="text1" w:themeTint="BF"/>
                              <w:sz w:val="20"/>
                              <w:szCs w:val="20"/>
                            </w:rPr>
                            <w:t>Your message here or delete this text and add your own handwritten message.</w:t>
                          </w: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20"/>
                              <w:szCs w:val="20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23396" behindDoc="0" locked="0" layoutInCell="0" allowOverlap="1">
                <wp:simplePos x="0" y="0"/>
                <wp:positionH relativeFrom="page">
                  <wp:posOffset>155575</wp:posOffset>
                </wp:positionH>
                <wp:positionV relativeFrom="page">
                  <wp:posOffset>5010785</wp:posOffset>
                </wp:positionV>
                <wp:extent cx="5196840" cy="2186940"/>
                <wp:effectExtent l="22225" t="86360" r="19685" b="31750"/>
                <wp:wrapNone/>
                <wp:docPr id="4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6840" cy="2186940"/>
                          <a:chOff x="250" y="7896"/>
                          <a:chExt cx="8184" cy="3444"/>
                        </a:xfrm>
                      </wpg:grpSpPr>
                      <wps:wsp>
                        <wps:cNvPr id="5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2802" y="8102"/>
                            <a:ext cx="1314" cy="131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93"/>
                        <wps:cNvSpPr>
                          <a:spLocks noChangeArrowheads="1"/>
                        </wps:cNvSpPr>
                        <wps:spPr bwMode="auto">
                          <a:xfrm rot="6001513">
                            <a:off x="4023" y="8552"/>
                            <a:ext cx="1132" cy="1132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94"/>
                        <wps:cNvSpPr>
                          <a:spLocks noChangeArrowheads="1"/>
                        </wps:cNvSpPr>
                        <wps:spPr bwMode="auto">
                          <a:xfrm rot="4329861">
                            <a:off x="638" y="7896"/>
                            <a:ext cx="2224" cy="222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58"/>
                        <wps:cNvSpPr>
                          <a:spLocks noChangeArrowheads="1"/>
                        </wps:cNvSpPr>
                        <wps:spPr bwMode="auto">
                          <a:xfrm rot="-295836">
                            <a:off x="1316" y="9286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59"/>
                        <wps:cNvSpPr>
                          <a:spLocks noChangeArrowheads="1"/>
                        </wps:cNvSpPr>
                        <wps:spPr bwMode="auto">
                          <a:xfrm rot="-295836">
                            <a:off x="4879" y="9250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60"/>
                        <wps:cNvSpPr>
                          <a:spLocks noChangeArrowheads="1"/>
                        </wps:cNvSpPr>
                        <wps:spPr bwMode="auto">
                          <a:xfrm rot="-295836">
                            <a:off x="2062" y="8783"/>
                            <a:ext cx="2276" cy="22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61"/>
                        <wps:cNvSpPr>
                          <a:spLocks noChangeArrowheads="1"/>
                        </wps:cNvSpPr>
                        <wps:spPr bwMode="auto">
                          <a:xfrm rot="-295836">
                            <a:off x="3667" y="9541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62"/>
                        <wps:cNvSpPr>
                          <a:spLocks noChangeArrowheads="1"/>
                        </wps:cNvSpPr>
                        <wps:spPr bwMode="auto">
                          <a:xfrm rot="-295836">
                            <a:off x="6209" y="9654"/>
                            <a:ext cx="1481" cy="1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63"/>
                        <wps:cNvSpPr>
                          <a:spLocks noChangeArrowheads="1"/>
                        </wps:cNvSpPr>
                        <wps:spPr bwMode="auto">
                          <a:xfrm rot="-295836">
                            <a:off x="7468" y="10017"/>
                            <a:ext cx="966" cy="9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64"/>
                        <wps:cNvSpPr>
                          <a:spLocks noChangeArrowheads="1"/>
                        </wps:cNvSpPr>
                        <wps:spPr bwMode="auto">
                          <a:xfrm rot="-295836">
                            <a:off x="250" y="9486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FF305" id="Group 195" o:spid="_x0000_s1026" style="position:absolute;margin-left:12.25pt;margin-top:394.55pt;width:409.2pt;height:172.2pt;z-index:251623396;mso-position-horizontal-relative:page;mso-position-vertical-relative:page" coordorigin="250,7896" coordsize="8184,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" o:allowincell="f">
                <v:oval id="Oval 192" o:spid="_x0000_s1027" style="position:absolute;left:2802;top:8102;width:1314;height:1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zt+sIA&#10;AADaAAAADwAAAGRycy9kb3ducmV2LnhtbESP3YrCMBSE7xd8h3CEvVtTf1ZKNYoosiIo/j3AoTm2&#10;xeakNqnWtzcLC3s5zMw3zHTemlI8qHaFZQX9XgSCOLW64EzB5bz+ikE4j6yxtEwKXuRgPut8TDHR&#10;9slHepx8JgKEXYIKcu+rREqX5mTQ9WxFHLyrrQ36IOtM6hqfAW5KOYiisTRYcFjIsaJlTunt1BgF&#10;970smv51ZQ9mtDPxdvfTjOKhUp/ddjEB4an1/+G/9kYr+Ib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rO36wgAAANoAAAAPAAAAAAAAAAAAAAAAAJgCAABkcnMvZG93&#10;bnJldi54bWxQSwUGAAAAAAQABAD1AAAAhwMAAAAA&#10;" stroked="f" strokecolor="#d8d8d8 [2732]" strokeweight=".5pt">
                  <v:fill color2="#abd8ef" rotate="t" angle="45" focus="100%" type="gradient"/>
                  <v:stroke dashstyle="dash"/>
                </v:oval>
                <v:oval id="Oval 193" o:spid="_x0000_s1028" style="position:absolute;left:4023;top:8552;width:1132;height:1132;rotation:655525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eYMMA&#10;AADaAAAADwAAAGRycy9kb3ducmV2LnhtbESPT4vCMBTE74LfITzBm6a6KKVrFBFcxPXin4N7e5u8&#10;bYvNS2midr+9EQSPw8z8hpktWluJGzW+dKxgNExAEGtnSs4VnI7rQQrCB2SDlWNS8E8eFvNuZ4aZ&#10;cXfe0+0QchEh7DNUUIRQZ1J6XZBFP3Q1cfT+XGMxRNnk0jR4j3BbyXGSTKXFkuNCgTWtCtKXw9Uq&#10;2KTXn/XupO1H/W1/9cRtz5cvVKrfa5efIAK14R1+tTdGwRSeV+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neYMMAAADaAAAADwAAAAAAAAAAAAAAAACYAgAAZHJzL2Rv&#10;d25yZXYueG1sUEsFBgAAAAAEAAQA9QAAAIg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194" o:spid="_x0000_s1029" style="position:absolute;left:638;top:7896;width:2224;height:2224;rotation:47293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h1cQA&#10;AADaAAAADwAAAGRycy9kb3ducmV2LnhtbESPQWvCQBSE70L/w/IKvelGxarRNUio0EuRpr14e2Zf&#10;s6nZtyG7jfHfd4VCj8PMfMNss8E2oqfO144VTCcJCOLS6ZorBZ8fh/EKhA/IGhvHpOBGHrLdw2iL&#10;qXZXfqe+CJWIEPYpKjAhtKmUvjRk0U9cSxy9L9dZDFF2ldQdXiPcNnKWJM/SYs1xwWBLuaHyUvxY&#10;Bes3M//Gulovh5dDfu4XRzc/9Uo9PQ77DYhAQ/gP/7VftYIl3K/EG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2odXEAAAA2g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158" o:spid="_x0000_s1030" style="position:absolute;left:1316;top:9286;width:1487;height:1487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0S78A&#10;AADaAAAADwAAAGRycy9kb3ducmV2LnhtbERPyYrCQBC9C/5DU4I37YygSLQjM4rgwTm4fECRrixM&#10;qjqmW41+/fRhYI6Pt683PTfqQZ2vnRj4mCagSHJnaykNXC/7yRKUDygWGydk4EUeNtlwsMbUuqec&#10;6HEOpYoh4lM0UIXQplr7vCJGP3UtSeQK1zGGCLtS2w6fMZwbPUuShWasJTZU2NK2ovznfGcD76Jd&#10;5O+v+fF4c0sr3zsuT8zGjEf95wpUoD78i//cB2sgbo1X4g3Q2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MPRLvwAAANoAAAAPAAAAAAAAAAAAAAAAAJgCAABkcnMvZG93bnJl&#10;di54bWxQSwUGAAAAAAQABAD1AAAAhAMAAAAA&#10;" stroked="f"/>
                <v:oval id="Oval 159" o:spid="_x0000_s1031" style="position:absolute;left:4879;top:9250;width:1799;height:1799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R0MMA&#10;AADaAAAADwAAAGRycy9kb3ducmV2LnhtbESPzWrDMBCE74W8g9hAb42cQEPiRAlpSqEH95CfB1is&#10;jW3iXbmWart++qpQ6HGYmW+Y7X7gWnXU+sqJgfksAUWSO1tJYeB6eXtagfIBxWLthAx8k4f9bvKw&#10;xdS6Xk7UnUOhIkR8igbKEJpUa5+XxOhnriGJ3s21jCHKttC2xT7CudaLJFlqxkriQokNHUvK7+cv&#10;NjDemmU+vjxn2adbWfl45eLEbMzjdDhsQAUawn/4r/1uDazh90q8AXr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xR0MMAAADaAAAADwAAAAAAAAAAAAAAAACYAgAAZHJzL2Rv&#10;d25yZXYueG1sUEsFBgAAAAAEAAQA9QAAAIgDAAAAAA==&#10;" stroked="f"/>
                <v:oval id="Oval 160" o:spid="_x0000_s1032" style="position:absolute;left:2062;top:8783;width:2276;height:2276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UdMQA&#10;AADbAAAADwAAAGRycy9kb3ducmV2LnhtbESPzWrDQAyE74G+w6JCb8m6gYTgZB3ahkIO6SE/DyC8&#10;8g+1tK53m7h5+upQ6E1iRjOfNtuRO3OlIbZBHDzPMjAkZfCt1A4u5/fpCkxMKB67IOTghyJsi4fJ&#10;BnMfbnKk6ynVRkMk5uigSanPrY1lQ4xxFnoS1aowMCZdh9r6AW8azp2dZ9nSMraiDQ329NZQ+Xn6&#10;Zgf3ql+W99fF4fAVVl4+dlwfmZ17ehxf1mASjenf/He994qv9PqLDm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jVHTEAAAA2wAAAA8AAAAAAAAAAAAAAAAAmAIAAGRycy9k&#10;b3ducmV2LnhtbFBLBQYAAAAABAAEAPUAAACJAwAAAAA=&#10;" stroked="f"/>
                <v:oval id="Oval 161" o:spid="_x0000_s1033" style="position:absolute;left:3667;top:9541;width:1799;height:1799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/x78EA&#10;AADbAAAADwAAAGRycy9kb3ducmV2LnhtbERP22rCQBB9L/gPywh9qxuFBolZRVsKfbAPXj5gyE4u&#10;mJmN2VXTfH23UOjbHM518s3ArbpT7xsnBuazBBRJ4WwjlYHz6eNlCcoHFIutEzLwTR4268lTjpl1&#10;DznQ/RgqFUPEZ2igDqHLtPZFTYx+5jqSyJWuZwwR9pW2PT5iOLd6kSSpZmwkNtTY0VtNxeV4YwNj&#10;2aXFuHvd769uaeXrnasDszHP02G7AhVoCP/iP/enjfPn8PtLPE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v8e/BAAAA2wAAAA8AAAAAAAAAAAAAAAAAmAIAAGRycy9kb3du&#10;cmV2LnhtbFBLBQYAAAAABAAEAPUAAACGAwAAAAA=&#10;" stroked="f"/>
                <v:oval id="Oval 162" o:spid="_x0000_s1034" style="position:absolute;left:6209;top:9654;width:1481;height:1481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1vmMEA&#10;AADbAAAADwAAAGRycy9kb3ducmV2LnhtbERPzWrCQBC+C32HZQrezKaCQdKs0lYKPdiD2gcYspMf&#10;mplNs6vGPL1bKPQ2H9/vFNuRO3WhwbdODDwlKSiS0tlWagNfp/fFGpQPKBY7J2TgRh62m4dZgbl1&#10;VznQ5RhqFUPE52igCaHPtfZlQ4w+cT1J5Co3MIYIh1rbAa8xnDu9TNNMM7YSGxrs6a2h8vt4ZgNT&#10;1Wfl9Lra73/c2srnjusDszHzx/HlGVSgMfyL/9wfNs5fwu8v8QC9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9b5jBAAAA2wAAAA8AAAAAAAAAAAAAAAAAmAIAAGRycy9kb3du&#10;cmV2LnhtbFBLBQYAAAAABAAEAPUAAACGAwAAAAA=&#10;" stroked="f"/>
                <v:oval id="Oval 163" o:spid="_x0000_s1035" style="position:absolute;left:7468;top:10017;width:966;height:966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KA8AA&#10;AADbAAAADwAAAGRycy9kb3ducmV2LnhtbERPzYrCMBC+C/sOYQRvmrqiSNco6rLgQQ/qPsDQjG2x&#10;M+k2Wa0+vREEb/Px/c5s0XKlLtT40omB4SABRZI5W0pu4Pf405+C8gHFYuWEDNzIw2L+0Zlhat1V&#10;9nQ5hFzFEPEpGihCqFOtfVYQox+4miRyJ9cwhgibXNsGrzGcK/2ZJBPNWEpsKLCmdUHZ+fDPBu6n&#10;epLdV+Pt9s9Nrey+Od8zG9PrtssvUIHa8Ba/3Bsb54/g+Us8QM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HKA8AAAADbAAAADwAAAAAAAAAAAAAAAACYAgAAZHJzL2Rvd25y&#10;ZXYueG1sUEsFBgAAAAAEAAQA9QAAAIUDAAAAAA==&#10;" stroked="f"/>
                <v:oval id="Oval 164" o:spid="_x0000_s1036" style="position:absolute;left:250;top:9486;width:1487;height:1487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Sd8AA&#10;AADbAAAADwAAAGRycy9kb3ducmV2LnhtbERPzYrCMBC+C/sOYQRvmrqoSNco6rLgQQ/qPsDQjG2x&#10;M+k2Wa0+vREEb/Px/c5s0XKlLtT40omB4SABRZI5W0pu4Pf405+C8gHFYuWEDNzIw2L+0Zlhat1V&#10;9nQ5hFzFEPEpGihCqFOtfVYQox+4miRyJ9cwhgibXNsGrzGcK/2ZJBPNWEpsKLCmdUHZ+fDPBu6n&#10;epLdV+Pt9s9Nrey+Od8zG9PrtssvUIHa8Ba/3Bsb54/g+Us8QM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hSd8AAAADbAAAADwAAAAAAAAAAAAAAAACYAgAAZHJzL2Rvd25y&#10;ZXYueG1sUEsFBgAAAAAEAAQA9QAAAIUDAAAAAA==&#10;" stroked="f"/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2430" behindDoc="0" locked="0" layoutInCell="0" allowOverlap="1">
                <wp:simplePos x="0" y="0"/>
                <wp:positionH relativeFrom="page">
                  <wp:posOffset>4742180</wp:posOffset>
                </wp:positionH>
                <wp:positionV relativeFrom="page">
                  <wp:posOffset>530225</wp:posOffset>
                </wp:positionV>
                <wp:extent cx="4987290" cy="2798445"/>
                <wp:effectExtent l="0" t="0" r="0" b="0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7290" cy="27984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BD8EF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2D646" id="Rectangle 32" o:spid="_x0000_s1026" style="position:absolute;margin-left:373.4pt;margin-top:41.75pt;width:392.7pt;height:220.35pt;z-index:2515824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" o:allowincell="f" fillcolor="#abd8ef" stroked="f" strokecolor="#d8d8d8 [2732]" strokeweight=".5pt">
                <v:fill rotate="t" focusposition="1" focussize="" focus="100%" type="gradientRadial">
                  <o:fill v:ext="view" type="gradientCenter"/>
                </v:fill>
                <v:stroke dashstyle="dash"/>
                <w10:wrap anchorx="page" anchory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2372" behindDoc="0" locked="0" layoutInCell="0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2815590</wp:posOffset>
                </wp:positionV>
                <wp:extent cx="4700270" cy="3860800"/>
                <wp:effectExtent l="0" t="0" r="0" b="635"/>
                <wp:wrapNone/>
                <wp:docPr id="2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0270" cy="3860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BD8EF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FB7E9" id="Rectangle 156" o:spid="_x0000_s1026" style="position:absolute;margin-left:25.9pt;margin-top:221.7pt;width:370.1pt;height:304pt;z-index:2516223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" o:allowincell="f" fillcolor="#abd8ef" stroked="f" strokecolor="#d8d8d8 [2732]" strokeweight=".5pt">
                <v:fill rotate="t" focusposition=",1" focussize="" focus="100%" type="gradientRadial">
                  <o:fill v:ext="view" type="gradientCenter"/>
                </v:fill>
                <v:stroke dashstyle="dash"/>
                <w10:wrap anchorx="page" anchory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685800</wp:posOffset>
                </wp:positionV>
                <wp:extent cx="0" cy="1645920"/>
                <wp:effectExtent l="9525" t="9525" r="9525" b="11430"/>
                <wp:wrapNone/>
                <wp:docPr id="1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96FF" id="AutoShape 149" o:spid="_x0000_s1026" type="#_x0000_t32" style="position:absolute;margin-left:396pt;margin-top:54pt;width:0;height:129.6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" o:allowincell="f" strokecolor="white [3212]">
                <w10:wrap anchorx="page" anchory="page"/>
              </v:shape>
            </w:pict>
          </mc:Fallback>
        </mc:AlternateContent>
      </w:r>
    </w:p>
    <w:sectPr w:rsidR="00132A0B" w:rsidSect="004A5F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350FB"/>
    <w:multiLevelType w:val="hybridMultilevel"/>
    <w:tmpl w:val="99D0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F0CE6"/>
    <w:multiLevelType w:val="hybridMultilevel"/>
    <w:tmpl w:val="B478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D4"/>
    <w:rsid w:val="00013313"/>
    <w:rsid w:val="000155AC"/>
    <w:rsid w:val="00091C1D"/>
    <w:rsid w:val="000A0072"/>
    <w:rsid w:val="000C6AA7"/>
    <w:rsid w:val="000F5A1A"/>
    <w:rsid w:val="00132A0B"/>
    <w:rsid w:val="00136BD8"/>
    <w:rsid w:val="001575A5"/>
    <w:rsid w:val="00172F68"/>
    <w:rsid w:val="00196B13"/>
    <w:rsid w:val="001E7EA1"/>
    <w:rsid w:val="00215820"/>
    <w:rsid w:val="00226DFF"/>
    <w:rsid w:val="00232C73"/>
    <w:rsid w:val="002A1A95"/>
    <w:rsid w:val="002D4492"/>
    <w:rsid w:val="002D5E6C"/>
    <w:rsid w:val="003238E8"/>
    <w:rsid w:val="003527CD"/>
    <w:rsid w:val="00354966"/>
    <w:rsid w:val="003800AF"/>
    <w:rsid w:val="00381AA0"/>
    <w:rsid w:val="003C78BB"/>
    <w:rsid w:val="003E7538"/>
    <w:rsid w:val="00410ABD"/>
    <w:rsid w:val="00417719"/>
    <w:rsid w:val="00417D0A"/>
    <w:rsid w:val="0042471A"/>
    <w:rsid w:val="00457B3A"/>
    <w:rsid w:val="004A3F26"/>
    <w:rsid w:val="004A5FD0"/>
    <w:rsid w:val="004F19A9"/>
    <w:rsid w:val="00502568"/>
    <w:rsid w:val="00530DBC"/>
    <w:rsid w:val="00556F01"/>
    <w:rsid w:val="00586387"/>
    <w:rsid w:val="005E7178"/>
    <w:rsid w:val="00653A16"/>
    <w:rsid w:val="00660E6F"/>
    <w:rsid w:val="00666802"/>
    <w:rsid w:val="00742608"/>
    <w:rsid w:val="00771DDE"/>
    <w:rsid w:val="00774BA0"/>
    <w:rsid w:val="00793E69"/>
    <w:rsid w:val="00842AA2"/>
    <w:rsid w:val="00847CDE"/>
    <w:rsid w:val="008574A2"/>
    <w:rsid w:val="008669F9"/>
    <w:rsid w:val="00890C5A"/>
    <w:rsid w:val="008958FF"/>
    <w:rsid w:val="008D448C"/>
    <w:rsid w:val="008F2724"/>
    <w:rsid w:val="00927486"/>
    <w:rsid w:val="00967D69"/>
    <w:rsid w:val="00982C72"/>
    <w:rsid w:val="009E034A"/>
    <w:rsid w:val="009E1AAF"/>
    <w:rsid w:val="009F22DB"/>
    <w:rsid w:val="00A646FF"/>
    <w:rsid w:val="00A86232"/>
    <w:rsid w:val="00AC7002"/>
    <w:rsid w:val="00AD40BD"/>
    <w:rsid w:val="00AE5EA1"/>
    <w:rsid w:val="00AF0A3F"/>
    <w:rsid w:val="00B14208"/>
    <w:rsid w:val="00B50C64"/>
    <w:rsid w:val="00B602E2"/>
    <w:rsid w:val="00BD0C55"/>
    <w:rsid w:val="00C21962"/>
    <w:rsid w:val="00C27A07"/>
    <w:rsid w:val="00C704D4"/>
    <w:rsid w:val="00C805C8"/>
    <w:rsid w:val="00C850E8"/>
    <w:rsid w:val="00CA2EA6"/>
    <w:rsid w:val="00CC2490"/>
    <w:rsid w:val="00CC27BE"/>
    <w:rsid w:val="00CE56FD"/>
    <w:rsid w:val="00CF716F"/>
    <w:rsid w:val="00D07142"/>
    <w:rsid w:val="00D304C7"/>
    <w:rsid w:val="00D53553"/>
    <w:rsid w:val="00D625E0"/>
    <w:rsid w:val="00D87FC1"/>
    <w:rsid w:val="00DA12BD"/>
    <w:rsid w:val="00DD4B64"/>
    <w:rsid w:val="00DF66B9"/>
    <w:rsid w:val="00E9344E"/>
    <w:rsid w:val="00EC020E"/>
    <w:rsid w:val="00F21770"/>
    <w:rsid w:val="00F82B20"/>
    <w:rsid w:val="00F952CE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9AB1D-B359-47B6-9EB1-1718A386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DE"/>
  </w:style>
  <w:style w:type="paragraph" w:styleId="Heading1">
    <w:name w:val="heading 1"/>
    <w:basedOn w:val="Normal"/>
    <w:next w:val="Normal"/>
    <w:link w:val="Heading1Char"/>
    <w:uiPriority w:val="9"/>
    <w:qFormat/>
    <w:rsid w:val="00AC7002"/>
    <w:pPr>
      <w:spacing w:after="0" w:line="240" w:lineRule="auto"/>
      <w:jc w:val="center"/>
      <w:outlineLvl w:val="0"/>
    </w:pPr>
    <w:rPr>
      <w:rFonts w:asciiTheme="majorHAnsi" w:hAnsiTheme="majorHAnsi"/>
      <w:color w:val="EA157A" w:themeColor="accent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7002"/>
    <w:rPr>
      <w:rFonts w:asciiTheme="majorHAnsi" w:hAnsiTheme="majorHAnsi"/>
      <w:color w:val="EA157A" w:themeColor="accent2"/>
      <w:sz w:val="48"/>
      <w:szCs w:val="48"/>
    </w:rPr>
  </w:style>
  <w:style w:type="paragraph" w:customStyle="1" w:styleId="Instructions">
    <w:name w:val="Instructions"/>
    <w:basedOn w:val="Normal"/>
    <w:qFormat/>
    <w:rsid w:val="00847CDE"/>
    <w:pPr>
      <w:spacing w:after="0" w:line="240" w:lineRule="auto"/>
    </w:pPr>
    <w:rPr>
      <w:color w:val="808080" w:themeColor="background1" w:themeShade="8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7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6\AppData\Roaming\Microsoft\Templates\Photo%20party%20invitation%20(balloons%20design,%20half-fol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2355A-D5F2-4EA3-B765-50FDC9095E02}"/>
      </w:docPartPr>
      <w:docPartBody>
        <w:p w:rsidR="00FB012F" w:rsidRDefault="00F5177B">
          <w:r w:rsidRPr="0093400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7B"/>
    <w:rsid w:val="00F5177B"/>
    <w:rsid w:val="00FB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7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A5F6C-FE36-4397-89B8-37A982586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0C5F1-7140-48C0-95E4-FF667649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party invitation (balloons design, half-fold).dotx</Template>
  <TotalTime>218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 party invitation (balloons design, half-fold)</vt:lpstr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party invitation (balloons design, half-fold)</dc:title>
  <dc:creator>Li, Raymond</dc:creator>
  <cp:keywords/>
  <cp:lastModifiedBy>Li, Raymond</cp:lastModifiedBy>
  <cp:revision>5</cp:revision>
  <cp:lastPrinted>2008-07-18T20:45:00Z</cp:lastPrinted>
  <dcterms:created xsi:type="dcterms:W3CDTF">2017-08-10T03:18:00Z</dcterms:created>
  <dcterms:modified xsi:type="dcterms:W3CDTF">2017-08-10T09:23:00Z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TC102834049990</vt:lpwstr>
  </property>
</Properties>
</file>